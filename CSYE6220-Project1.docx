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622F4" w14:textId="77777777" w:rsidR="00616601" w:rsidRPr="00F57AD3" w:rsidRDefault="00616601"/>
    <w:p w14:paraId="4CE79C9E" w14:textId="77777777" w:rsidR="00ED2DB5" w:rsidRPr="00F57AD3" w:rsidRDefault="00ED2DB5"/>
    <w:p w14:paraId="6C703928" w14:textId="04D49315" w:rsidR="00ED2DB5" w:rsidRPr="00F57AD3" w:rsidRDefault="00F337BF" w:rsidP="00ED2DB5">
      <w:pPr>
        <w:pStyle w:val="Header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Project </w:t>
      </w:r>
      <w:r w:rsidR="00D424EB">
        <w:rPr>
          <w:sz w:val="40"/>
          <w:szCs w:val="40"/>
        </w:rPr>
        <w:t>Milestone</w:t>
      </w:r>
      <w:r>
        <w:rPr>
          <w:sz w:val="40"/>
          <w:szCs w:val="40"/>
        </w:rPr>
        <w:t xml:space="preserve"> 1</w:t>
      </w:r>
    </w:p>
    <w:p w14:paraId="42FE7E35" w14:textId="479089C0" w:rsidR="001832E1" w:rsidRDefault="001832E1" w:rsidP="001832E1">
      <w:pPr>
        <w:jc w:val="center"/>
        <w:rPr>
          <w:sz w:val="34"/>
          <w:szCs w:val="34"/>
          <w:lang w:val="da-DK"/>
        </w:rPr>
      </w:pPr>
    </w:p>
    <w:p w14:paraId="0F017214" w14:textId="24B2C548" w:rsidR="00F337BF" w:rsidRPr="00F337BF" w:rsidRDefault="00F337BF" w:rsidP="001832E1">
      <w:pPr>
        <w:jc w:val="center"/>
        <w:rPr>
          <w:sz w:val="72"/>
          <w:szCs w:val="72"/>
          <w:lang w:val="da-DK"/>
        </w:rPr>
      </w:pPr>
      <w:r w:rsidRPr="00F337BF">
        <w:rPr>
          <w:sz w:val="72"/>
          <w:szCs w:val="72"/>
          <w:lang w:val="da-DK"/>
        </w:rPr>
        <w:t>Online PhoneBook</w:t>
      </w:r>
    </w:p>
    <w:p w14:paraId="79471705" w14:textId="77777777" w:rsidR="00F337BF" w:rsidRDefault="00F337BF" w:rsidP="001832E1">
      <w:pPr>
        <w:jc w:val="center"/>
        <w:rPr>
          <w:sz w:val="34"/>
          <w:szCs w:val="34"/>
          <w:lang w:val="da-DK"/>
        </w:rPr>
      </w:pPr>
    </w:p>
    <w:p w14:paraId="383C83AE" w14:textId="5AC79345" w:rsidR="001832E1" w:rsidRDefault="00F337BF" w:rsidP="001832E1">
      <w:pPr>
        <w:jc w:val="center"/>
        <w:rPr>
          <w:sz w:val="34"/>
          <w:szCs w:val="34"/>
          <w:lang w:val="da-DK"/>
        </w:rPr>
      </w:pPr>
      <w:r>
        <w:rPr>
          <w:sz w:val="34"/>
          <w:szCs w:val="34"/>
          <w:lang w:val="da-DK"/>
        </w:rPr>
        <w:t>Sunit Bail</w:t>
      </w:r>
    </w:p>
    <w:p w14:paraId="04948E8B" w14:textId="155B0022" w:rsidR="00ED2DB5" w:rsidRPr="001832E1" w:rsidRDefault="00F337BF" w:rsidP="001832E1">
      <w:pPr>
        <w:jc w:val="center"/>
        <w:rPr>
          <w:sz w:val="34"/>
          <w:szCs w:val="34"/>
          <w:lang w:val="da-DK"/>
        </w:rPr>
      </w:pPr>
      <w:r>
        <w:t>bail.s@northeastern.edu</w:t>
      </w:r>
    </w:p>
    <w:p w14:paraId="522D264A" w14:textId="77777777" w:rsidR="009F0DF3" w:rsidRDefault="009F0DF3" w:rsidP="003B0EA4">
      <w:pPr>
        <w:jc w:val="center"/>
      </w:pPr>
    </w:p>
    <w:p w14:paraId="34B0D43E" w14:textId="77777777" w:rsidR="00CF3FDB" w:rsidRDefault="00CF3FDB" w:rsidP="003B0EA4">
      <w:pPr>
        <w:jc w:val="center"/>
      </w:pPr>
    </w:p>
    <w:p w14:paraId="7ECB1FF8" w14:textId="77777777" w:rsidR="00CF3FDB" w:rsidRDefault="00CF3FDB" w:rsidP="003B0EA4">
      <w:pPr>
        <w:jc w:val="center"/>
      </w:pPr>
    </w:p>
    <w:p w14:paraId="519657F1" w14:textId="7E7B190D" w:rsidR="003B0EA4" w:rsidRPr="00F57AD3" w:rsidRDefault="00FA6D45" w:rsidP="003B0EA4">
      <w:pPr>
        <w:jc w:val="center"/>
      </w:pPr>
      <w:r w:rsidRPr="00F57AD3">
        <w:t xml:space="preserve">Submit date: </w:t>
      </w:r>
      <w:r w:rsidR="001175C7">
        <w:fldChar w:fldCharType="begin"/>
      </w:r>
      <w:r w:rsidR="001175C7" w:rsidRPr="00433ACD">
        <w:instrText xml:space="preserve"> DATE   \* MERGEFORMAT </w:instrText>
      </w:r>
      <w:r w:rsidR="001175C7">
        <w:fldChar w:fldCharType="separate"/>
      </w:r>
      <w:r w:rsidR="00960D57">
        <w:rPr>
          <w:noProof/>
        </w:rPr>
        <w:t>11/21/21</w:t>
      </w:r>
      <w:r w:rsidR="001175C7">
        <w:rPr>
          <w:noProof/>
        </w:rPr>
        <w:fldChar w:fldCharType="end"/>
      </w:r>
    </w:p>
    <w:p w14:paraId="0FB8934B" w14:textId="67D2EA7A" w:rsidR="00FA6D45" w:rsidRPr="00F57AD3" w:rsidRDefault="00FA6D45" w:rsidP="003B0EA4">
      <w:pPr>
        <w:jc w:val="center"/>
      </w:pPr>
      <w:r w:rsidRPr="00F57AD3">
        <w:t>Due Date:</w:t>
      </w:r>
      <w:r w:rsidR="008001D0">
        <w:t xml:space="preserve"> </w:t>
      </w:r>
      <w:r w:rsidR="00F337BF">
        <w:t>11/21/21</w:t>
      </w:r>
    </w:p>
    <w:p w14:paraId="36F75673" w14:textId="77777777" w:rsidR="00B7569E" w:rsidRPr="00F57AD3" w:rsidRDefault="00B7569E" w:rsidP="003B0EA4">
      <w:pPr>
        <w:jc w:val="center"/>
      </w:pPr>
    </w:p>
    <w:p w14:paraId="49BC4814" w14:textId="77777777" w:rsidR="0061170A" w:rsidRPr="00F57AD3" w:rsidRDefault="0061170A" w:rsidP="003B0EA4">
      <w:pPr>
        <w:jc w:val="center"/>
      </w:pPr>
      <w:r w:rsidRPr="00F57AD3">
        <w:rPr>
          <w:bCs/>
        </w:rPr>
        <w:t xml:space="preserve"> </w:t>
      </w:r>
    </w:p>
    <w:p w14:paraId="5725F9FC" w14:textId="77777777" w:rsidR="00F82E88" w:rsidRPr="00F57AD3" w:rsidRDefault="00F82E88" w:rsidP="003B0EA4">
      <w:pPr>
        <w:jc w:val="center"/>
      </w:pPr>
    </w:p>
    <w:p w14:paraId="53FD26AF" w14:textId="77777777" w:rsidR="00827565" w:rsidRPr="00F57AD3" w:rsidRDefault="00827565" w:rsidP="00A01E43"/>
    <w:p w14:paraId="31C1FAE4" w14:textId="77777777" w:rsidR="00F82E88" w:rsidRPr="00F57AD3" w:rsidRDefault="00F82E88" w:rsidP="003B0EA4">
      <w:pPr>
        <w:jc w:val="center"/>
      </w:pPr>
    </w:p>
    <w:p w14:paraId="79C2C535" w14:textId="101C112E" w:rsidR="00F57AD3" w:rsidRDefault="008763AE" w:rsidP="008763AE">
      <w:pPr>
        <w:pStyle w:val="BodyText"/>
        <w:ind w:righ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1.0 </w:t>
      </w:r>
      <w:r w:rsidR="00C278D4">
        <w:rPr>
          <w:b/>
          <w:bCs/>
          <w:sz w:val="28"/>
          <w:szCs w:val="28"/>
        </w:rPr>
        <w:t>Implemented Functionality</w:t>
      </w:r>
    </w:p>
    <w:p w14:paraId="725EFEC6" w14:textId="0D41F5C7" w:rsidR="008763AE" w:rsidRDefault="008763AE" w:rsidP="008763AE">
      <w:pPr>
        <w:pStyle w:val="BodyText"/>
        <w:ind w:right="360"/>
        <w:rPr>
          <w:sz w:val="28"/>
          <w:szCs w:val="28"/>
        </w:rPr>
      </w:pPr>
    </w:p>
    <w:p w14:paraId="367E8D4A" w14:textId="64A284E9" w:rsidR="00C278D4" w:rsidRDefault="00C278D4" w:rsidP="008763AE">
      <w:pPr>
        <w:pStyle w:val="BodyText"/>
        <w:ind w:right="360"/>
        <w:rPr>
          <w:sz w:val="28"/>
          <w:szCs w:val="28"/>
        </w:rPr>
      </w:pPr>
      <w:r>
        <w:rPr>
          <w:sz w:val="28"/>
          <w:szCs w:val="28"/>
        </w:rPr>
        <w:t>Front end for Login, backend underway</w:t>
      </w:r>
    </w:p>
    <w:p w14:paraId="01E417AE" w14:textId="77777777" w:rsidR="008763AE" w:rsidRDefault="008763AE" w:rsidP="008763AE">
      <w:pPr>
        <w:pStyle w:val="BodyText"/>
        <w:ind w:right="360"/>
        <w:rPr>
          <w:sz w:val="28"/>
          <w:szCs w:val="28"/>
        </w:rPr>
      </w:pPr>
    </w:p>
    <w:p w14:paraId="2640B45D" w14:textId="17508C3B" w:rsidR="008763AE" w:rsidRDefault="005B3324" w:rsidP="005B3324">
      <w:pPr>
        <w:pStyle w:val="BodyText"/>
        <w:numPr>
          <w:ilvl w:val="1"/>
          <w:numId w:val="13"/>
        </w:numPr>
        <w:ind w:righ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Controller Code</w:t>
      </w:r>
    </w:p>
    <w:p w14:paraId="4EFB3C99" w14:textId="1846A8F9" w:rsidR="005B3324" w:rsidRDefault="005B3324" w:rsidP="005B3324">
      <w:pPr>
        <w:pStyle w:val="BodyText"/>
        <w:ind w:right="360"/>
        <w:rPr>
          <w:b/>
          <w:bCs/>
          <w:sz w:val="28"/>
          <w:szCs w:val="28"/>
        </w:rPr>
      </w:pPr>
    </w:p>
    <w:p w14:paraId="69CD1EF6" w14:textId="365273C6" w:rsidR="005B3324" w:rsidRDefault="005B3324" w:rsidP="005B3324">
      <w:pPr>
        <w:pStyle w:val="BodyText"/>
        <w:ind w:righ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HomeController.java</w:t>
      </w:r>
    </w:p>
    <w:p w14:paraId="14304162" w14:textId="1E73D211" w:rsidR="005B3324" w:rsidRDefault="005B3324" w:rsidP="005B3324">
      <w:pPr>
        <w:pStyle w:val="BodyText"/>
        <w:ind w:right="360"/>
        <w:rPr>
          <w:b/>
          <w:bCs/>
          <w:sz w:val="28"/>
          <w:szCs w:val="28"/>
        </w:rPr>
      </w:pPr>
    </w:p>
    <w:p w14:paraId="537B56AF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  <w:r w:rsidRPr="005B3324">
        <w:rPr>
          <w:rFonts w:ascii="American Typewriter" w:hAnsi="American Typewriter"/>
          <w:szCs w:val="24"/>
        </w:rPr>
        <w:t>package com.neu.phonebook.controller;</w:t>
      </w:r>
    </w:p>
    <w:p w14:paraId="3DB94892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</w:p>
    <w:p w14:paraId="0821F072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  <w:r w:rsidRPr="005B3324">
        <w:rPr>
          <w:rFonts w:ascii="American Typewriter" w:hAnsi="American Typewriter"/>
          <w:szCs w:val="24"/>
        </w:rPr>
        <w:t>import java.io.IOException;</w:t>
      </w:r>
    </w:p>
    <w:p w14:paraId="1911EC01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</w:p>
    <w:p w14:paraId="5F97AABE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  <w:r w:rsidRPr="005B3324">
        <w:rPr>
          <w:rFonts w:ascii="American Typewriter" w:hAnsi="American Typewriter"/>
          <w:szCs w:val="24"/>
        </w:rPr>
        <w:t>import javax.servlet.http.HttpServletResponse;</w:t>
      </w:r>
    </w:p>
    <w:p w14:paraId="587E26B2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</w:p>
    <w:p w14:paraId="7A9F552D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  <w:r w:rsidRPr="005B3324">
        <w:rPr>
          <w:rFonts w:ascii="American Typewriter" w:hAnsi="American Typewriter"/>
          <w:szCs w:val="24"/>
        </w:rPr>
        <w:t>import org.springframework.stereotype.Controller;</w:t>
      </w:r>
    </w:p>
    <w:p w14:paraId="4D93895F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  <w:r w:rsidRPr="005B3324">
        <w:rPr>
          <w:rFonts w:ascii="American Typewriter" w:hAnsi="American Typewriter"/>
          <w:szCs w:val="24"/>
        </w:rPr>
        <w:lastRenderedPageBreak/>
        <w:t>import org.springframework.web.bind.annotation.RequestMapping;</w:t>
      </w:r>
    </w:p>
    <w:p w14:paraId="3009DC40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  <w:r w:rsidRPr="005B3324">
        <w:rPr>
          <w:rFonts w:ascii="American Typewriter" w:hAnsi="American Typewriter"/>
          <w:szCs w:val="24"/>
        </w:rPr>
        <w:t>import org.springframework.web.servlet.ModelAndView;</w:t>
      </w:r>
    </w:p>
    <w:p w14:paraId="05535BD2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</w:p>
    <w:p w14:paraId="69F62F39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  <w:r w:rsidRPr="005B3324">
        <w:rPr>
          <w:rFonts w:ascii="American Typewriter" w:hAnsi="American Typewriter"/>
          <w:szCs w:val="24"/>
        </w:rPr>
        <w:t>@Controller</w:t>
      </w:r>
    </w:p>
    <w:p w14:paraId="247E96CB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  <w:r w:rsidRPr="005B3324">
        <w:rPr>
          <w:rFonts w:ascii="American Typewriter" w:hAnsi="American Typewriter"/>
          <w:szCs w:val="24"/>
        </w:rPr>
        <w:t>public class HomeController {</w:t>
      </w:r>
    </w:p>
    <w:p w14:paraId="276BB19B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</w:p>
    <w:p w14:paraId="69894233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  <w:r w:rsidRPr="005B3324">
        <w:rPr>
          <w:rFonts w:ascii="American Typewriter" w:hAnsi="American Typewriter"/>
          <w:szCs w:val="24"/>
        </w:rPr>
        <w:tab/>
        <w:t>@RequestMapping(value="/")</w:t>
      </w:r>
    </w:p>
    <w:p w14:paraId="51BD95E3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  <w:r w:rsidRPr="005B3324">
        <w:rPr>
          <w:rFonts w:ascii="American Typewriter" w:hAnsi="American Typewriter"/>
          <w:szCs w:val="24"/>
        </w:rPr>
        <w:tab/>
        <w:t>public ModelAndView test(HttpServletResponse response) throws IOException{</w:t>
      </w:r>
    </w:p>
    <w:p w14:paraId="712C0CDD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  <w:r w:rsidRPr="005B3324">
        <w:rPr>
          <w:rFonts w:ascii="American Typewriter" w:hAnsi="American Typewriter"/>
          <w:szCs w:val="24"/>
        </w:rPr>
        <w:tab/>
      </w:r>
      <w:r w:rsidRPr="005B3324">
        <w:rPr>
          <w:rFonts w:ascii="American Typewriter" w:hAnsi="American Typewriter"/>
          <w:szCs w:val="24"/>
        </w:rPr>
        <w:tab/>
        <w:t>return new ModelAndView("home");</w:t>
      </w:r>
    </w:p>
    <w:p w14:paraId="41F66D9A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  <w:r w:rsidRPr="005B3324">
        <w:rPr>
          <w:rFonts w:ascii="American Typewriter" w:hAnsi="American Typewriter"/>
          <w:szCs w:val="24"/>
        </w:rPr>
        <w:tab/>
        <w:t>}</w:t>
      </w:r>
    </w:p>
    <w:p w14:paraId="5C4E9CFB" w14:textId="25D7756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  <w:r w:rsidRPr="005B3324">
        <w:rPr>
          <w:rFonts w:ascii="American Typewriter" w:hAnsi="American Typewriter"/>
          <w:szCs w:val="24"/>
        </w:rPr>
        <w:t>}</w:t>
      </w:r>
    </w:p>
    <w:p w14:paraId="340E2A26" w14:textId="77777777" w:rsidR="005B3324" w:rsidRDefault="005B3324" w:rsidP="005B3324">
      <w:pPr>
        <w:pStyle w:val="BodyText"/>
        <w:ind w:right="360"/>
        <w:rPr>
          <w:b/>
          <w:bCs/>
          <w:sz w:val="28"/>
          <w:szCs w:val="28"/>
        </w:rPr>
      </w:pPr>
    </w:p>
    <w:p w14:paraId="7E9A652A" w14:textId="6C8C1EEC" w:rsidR="005B3324" w:rsidRDefault="005B3324" w:rsidP="005B3324">
      <w:pPr>
        <w:pStyle w:val="BodyText"/>
        <w:ind w:righ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LoginController.java</w:t>
      </w:r>
    </w:p>
    <w:p w14:paraId="63786F41" w14:textId="55BFBCB2" w:rsidR="008763AE" w:rsidRDefault="008763AE" w:rsidP="008763AE">
      <w:pPr>
        <w:pStyle w:val="BodyText"/>
        <w:ind w:right="360"/>
        <w:rPr>
          <w:sz w:val="28"/>
          <w:szCs w:val="28"/>
        </w:rPr>
      </w:pPr>
    </w:p>
    <w:p w14:paraId="0E0602A4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  <w:r w:rsidRPr="005B3324">
        <w:rPr>
          <w:rFonts w:ascii="American Typewriter" w:hAnsi="American Typewriter"/>
          <w:szCs w:val="24"/>
        </w:rPr>
        <w:t>package com.neu.phonebook.controller;</w:t>
      </w:r>
    </w:p>
    <w:p w14:paraId="17A00D0C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</w:p>
    <w:p w14:paraId="72213310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  <w:r w:rsidRPr="005B3324">
        <w:rPr>
          <w:rFonts w:ascii="American Typewriter" w:hAnsi="American Typewriter"/>
          <w:szCs w:val="24"/>
        </w:rPr>
        <w:t>import java.io.IOException;</w:t>
      </w:r>
    </w:p>
    <w:p w14:paraId="7EB0E55E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</w:p>
    <w:p w14:paraId="635C5164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  <w:r w:rsidRPr="005B3324">
        <w:rPr>
          <w:rFonts w:ascii="American Typewriter" w:hAnsi="American Typewriter"/>
          <w:szCs w:val="24"/>
        </w:rPr>
        <w:t>import javax.servlet.http.HttpServletResponse;</w:t>
      </w:r>
    </w:p>
    <w:p w14:paraId="67AB481C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</w:p>
    <w:p w14:paraId="30FA51C2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  <w:r w:rsidRPr="005B3324">
        <w:rPr>
          <w:rFonts w:ascii="American Typewriter" w:hAnsi="American Typewriter"/>
          <w:szCs w:val="24"/>
        </w:rPr>
        <w:t>import org.springframework.stereotype.Controller;</w:t>
      </w:r>
    </w:p>
    <w:p w14:paraId="0E1F556C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  <w:r w:rsidRPr="005B3324">
        <w:rPr>
          <w:rFonts w:ascii="American Typewriter" w:hAnsi="American Typewriter"/>
          <w:szCs w:val="24"/>
        </w:rPr>
        <w:t>import org.springframework.web.bind.annotation.RequestMapping;</w:t>
      </w:r>
    </w:p>
    <w:p w14:paraId="631CD0D2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  <w:r w:rsidRPr="005B3324">
        <w:rPr>
          <w:rFonts w:ascii="American Typewriter" w:hAnsi="American Typewriter"/>
          <w:szCs w:val="24"/>
        </w:rPr>
        <w:t>import org.springframework.web.servlet.ModelAndView;</w:t>
      </w:r>
    </w:p>
    <w:p w14:paraId="6383F828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</w:p>
    <w:p w14:paraId="58D3F7A3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  <w:r w:rsidRPr="005B3324">
        <w:rPr>
          <w:rFonts w:ascii="American Typewriter" w:hAnsi="American Typewriter"/>
          <w:szCs w:val="24"/>
        </w:rPr>
        <w:t>@Controller</w:t>
      </w:r>
    </w:p>
    <w:p w14:paraId="56D011A3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  <w:r w:rsidRPr="005B3324">
        <w:rPr>
          <w:rFonts w:ascii="American Typewriter" w:hAnsi="American Typewriter"/>
          <w:szCs w:val="24"/>
        </w:rPr>
        <w:t>public class LoginController {</w:t>
      </w:r>
    </w:p>
    <w:p w14:paraId="074189DD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</w:p>
    <w:p w14:paraId="7852891F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  <w:r w:rsidRPr="005B3324">
        <w:rPr>
          <w:rFonts w:ascii="American Typewriter" w:hAnsi="American Typewriter"/>
          <w:szCs w:val="24"/>
        </w:rPr>
        <w:tab/>
        <w:t>@RequestMapping(value="/login")</w:t>
      </w:r>
    </w:p>
    <w:p w14:paraId="1163600D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  <w:r w:rsidRPr="005B3324">
        <w:rPr>
          <w:rFonts w:ascii="American Typewriter" w:hAnsi="American Typewriter"/>
          <w:szCs w:val="24"/>
        </w:rPr>
        <w:tab/>
        <w:t>public ModelAndView test(HttpServletResponse response) throws IOException{</w:t>
      </w:r>
    </w:p>
    <w:p w14:paraId="2C689AE1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  <w:r w:rsidRPr="005B3324">
        <w:rPr>
          <w:rFonts w:ascii="American Typewriter" w:hAnsi="American Typewriter"/>
          <w:szCs w:val="24"/>
        </w:rPr>
        <w:tab/>
      </w:r>
      <w:r w:rsidRPr="005B3324">
        <w:rPr>
          <w:rFonts w:ascii="American Typewriter" w:hAnsi="American Typewriter"/>
          <w:szCs w:val="24"/>
        </w:rPr>
        <w:tab/>
        <w:t>return new ModelAndView("login");</w:t>
      </w:r>
    </w:p>
    <w:p w14:paraId="440A8081" w14:textId="77777777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  <w:r w:rsidRPr="005B3324">
        <w:rPr>
          <w:rFonts w:ascii="American Typewriter" w:hAnsi="American Typewriter"/>
          <w:szCs w:val="24"/>
        </w:rPr>
        <w:tab/>
        <w:t>}</w:t>
      </w:r>
    </w:p>
    <w:p w14:paraId="37B6CF0F" w14:textId="61F0BBBD" w:rsidR="005B3324" w:rsidRPr="005B3324" w:rsidRDefault="005B3324" w:rsidP="005B3324">
      <w:pPr>
        <w:pStyle w:val="BodyText"/>
        <w:ind w:right="360"/>
        <w:rPr>
          <w:rFonts w:ascii="American Typewriter" w:hAnsi="American Typewriter"/>
          <w:szCs w:val="24"/>
        </w:rPr>
      </w:pPr>
      <w:r w:rsidRPr="005B3324">
        <w:rPr>
          <w:rFonts w:ascii="American Typewriter" w:hAnsi="American Typewriter"/>
          <w:szCs w:val="24"/>
        </w:rPr>
        <w:t>}</w:t>
      </w:r>
    </w:p>
    <w:p w14:paraId="4339740B" w14:textId="77777777" w:rsidR="008763AE" w:rsidRDefault="008763AE" w:rsidP="008763AE">
      <w:pPr>
        <w:pStyle w:val="BodyText"/>
        <w:ind w:right="360"/>
        <w:rPr>
          <w:sz w:val="28"/>
          <w:szCs w:val="28"/>
        </w:rPr>
      </w:pPr>
    </w:p>
    <w:p w14:paraId="35708320" w14:textId="1B16554D" w:rsidR="00723331" w:rsidRPr="00FC0DF1" w:rsidRDefault="00723331" w:rsidP="0072365F">
      <w:pPr>
        <w:pStyle w:val="BodyText"/>
        <w:rPr>
          <w:color w:val="FF0000"/>
        </w:rPr>
      </w:pPr>
      <w:r w:rsidRPr="00FC0DF1">
        <w:rPr>
          <w:color w:val="FF0000"/>
        </w:rPr>
        <w:t xml:space="preserve"> </w:t>
      </w:r>
    </w:p>
    <w:sectPr w:rsidR="00723331" w:rsidRPr="00FC0DF1" w:rsidSect="0061660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D9DA9" w14:textId="77777777" w:rsidR="00992936" w:rsidRDefault="00992936" w:rsidP="00ED2DB5">
      <w:pPr>
        <w:spacing w:after="0"/>
      </w:pPr>
      <w:r>
        <w:separator/>
      </w:r>
    </w:p>
  </w:endnote>
  <w:endnote w:type="continuationSeparator" w:id="0">
    <w:p w14:paraId="1F247F0F" w14:textId="77777777" w:rsidR="00992936" w:rsidRDefault="00992936" w:rsidP="00ED2D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CS C 10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0119C" w14:textId="77777777" w:rsidR="00D87CAF" w:rsidRDefault="00D87CAF" w:rsidP="004D3BF5">
    <w:pPr>
      <w:pStyle w:val="Footer"/>
      <w:pBdr>
        <w:top w:val="single" w:sz="4" w:space="1" w:color="auto"/>
      </w:pBd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A1893">
      <w:rPr>
        <w:noProof/>
      </w:rPr>
      <w:t>1</w:t>
    </w:r>
    <w:r>
      <w:rPr>
        <w:noProof/>
      </w:rPr>
      <w:fldChar w:fldCharType="end"/>
    </w:r>
  </w:p>
  <w:p w14:paraId="773060C4" w14:textId="77777777" w:rsidR="00D87CAF" w:rsidRDefault="00D87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021D0" w14:textId="77777777" w:rsidR="00992936" w:rsidRDefault="00992936" w:rsidP="00ED2DB5">
      <w:pPr>
        <w:spacing w:after="0"/>
      </w:pPr>
      <w:r>
        <w:separator/>
      </w:r>
    </w:p>
  </w:footnote>
  <w:footnote w:type="continuationSeparator" w:id="0">
    <w:p w14:paraId="70223C61" w14:textId="77777777" w:rsidR="00992936" w:rsidRDefault="00992936" w:rsidP="00ED2DB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4C9BA" w14:textId="77777777" w:rsidR="00D87CAF" w:rsidRDefault="00D87CAF">
    <w:pPr>
      <w:pStyle w:val="Header"/>
    </w:pP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788"/>
      <w:gridCol w:w="4788"/>
    </w:tblGrid>
    <w:tr w:rsidR="00D87CAF" w14:paraId="4ED97E45" w14:textId="77777777" w:rsidTr="0061359F">
      <w:tc>
        <w:tcPr>
          <w:tcW w:w="4788" w:type="dxa"/>
        </w:tcPr>
        <w:p w14:paraId="747BA468" w14:textId="7F37478B" w:rsidR="00D87CAF" w:rsidRDefault="00960D57" w:rsidP="00804027">
          <w:pPr>
            <w:pStyle w:val="Header"/>
          </w:pPr>
          <w:r>
            <w:t>Sunit-Bail</w:t>
          </w:r>
        </w:p>
        <w:p w14:paraId="465F20B1" w14:textId="51618989" w:rsidR="00D87CAF" w:rsidRDefault="00960D57" w:rsidP="00804027">
          <w:pPr>
            <w:pStyle w:val="Header"/>
          </w:pPr>
          <w:r>
            <w:t>CSYE6220</w:t>
          </w:r>
        </w:p>
      </w:tc>
      <w:tc>
        <w:tcPr>
          <w:tcW w:w="4788" w:type="dxa"/>
        </w:tcPr>
        <w:p w14:paraId="4A760A54" w14:textId="6217EA58" w:rsidR="00D87CAF" w:rsidRDefault="00960D57" w:rsidP="0061359F">
          <w:pPr>
            <w:pStyle w:val="Header"/>
            <w:jc w:val="right"/>
          </w:pPr>
          <w:r>
            <w:t>Enterprise Software Design</w:t>
          </w:r>
        </w:p>
        <w:p w14:paraId="2D77252A" w14:textId="25E62064" w:rsidR="00D87CAF" w:rsidRDefault="00D87CAF" w:rsidP="0061359F">
          <w:pPr>
            <w:pStyle w:val="Header"/>
            <w:jc w:val="right"/>
          </w:pPr>
        </w:p>
      </w:tc>
    </w:tr>
  </w:tbl>
  <w:p w14:paraId="08CDF7E2" w14:textId="77777777" w:rsidR="00D87CAF" w:rsidRDefault="00D87C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F2666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8328F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DE6F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D4A4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A41D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E2D5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205C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16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E256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0D4DA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20601A"/>
    <w:multiLevelType w:val="multilevel"/>
    <w:tmpl w:val="26A4B7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8270A1C"/>
    <w:multiLevelType w:val="hybridMultilevel"/>
    <w:tmpl w:val="2F786E94"/>
    <w:lvl w:ilvl="0" w:tplc="A5D210EA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63F68BD"/>
    <w:multiLevelType w:val="hybridMultilevel"/>
    <w:tmpl w:val="461AA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BF5"/>
    <w:rsid w:val="00014ECB"/>
    <w:rsid w:val="00026CE5"/>
    <w:rsid w:val="00031397"/>
    <w:rsid w:val="00032DD1"/>
    <w:rsid w:val="000424E6"/>
    <w:rsid w:val="00060448"/>
    <w:rsid w:val="000B0A53"/>
    <w:rsid w:val="000C54D4"/>
    <w:rsid w:val="000F52C5"/>
    <w:rsid w:val="001175C7"/>
    <w:rsid w:val="001274D4"/>
    <w:rsid w:val="00181537"/>
    <w:rsid w:val="001832E1"/>
    <w:rsid w:val="001965E4"/>
    <w:rsid w:val="001A2912"/>
    <w:rsid w:val="001C5889"/>
    <w:rsid w:val="001C76B9"/>
    <w:rsid w:val="001D1FE4"/>
    <w:rsid w:val="00216D06"/>
    <w:rsid w:val="00250431"/>
    <w:rsid w:val="00256F18"/>
    <w:rsid w:val="00260296"/>
    <w:rsid w:val="002B0EA3"/>
    <w:rsid w:val="002E6233"/>
    <w:rsid w:val="003966A1"/>
    <w:rsid w:val="003A0546"/>
    <w:rsid w:val="003B0EA4"/>
    <w:rsid w:val="003C74D0"/>
    <w:rsid w:val="00401BFC"/>
    <w:rsid w:val="00414C79"/>
    <w:rsid w:val="00433ACD"/>
    <w:rsid w:val="00443471"/>
    <w:rsid w:val="00493208"/>
    <w:rsid w:val="00497A53"/>
    <w:rsid w:val="004C65F2"/>
    <w:rsid w:val="004D3BF5"/>
    <w:rsid w:val="00533728"/>
    <w:rsid w:val="005345A9"/>
    <w:rsid w:val="00554CD8"/>
    <w:rsid w:val="00584AD0"/>
    <w:rsid w:val="005B3324"/>
    <w:rsid w:val="005B4551"/>
    <w:rsid w:val="005F19E1"/>
    <w:rsid w:val="0060262C"/>
    <w:rsid w:val="0061170A"/>
    <w:rsid w:val="0061359F"/>
    <w:rsid w:val="00613712"/>
    <w:rsid w:val="00616601"/>
    <w:rsid w:val="00666F3C"/>
    <w:rsid w:val="00674709"/>
    <w:rsid w:val="006757DA"/>
    <w:rsid w:val="00691582"/>
    <w:rsid w:val="006A1893"/>
    <w:rsid w:val="006A786A"/>
    <w:rsid w:val="006D5AA9"/>
    <w:rsid w:val="006D6F2C"/>
    <w:rsid w:val="006E4EFA"/>
    <w:rsid w:val="00721E37"/>
    <w:rsid w:val="0072203F"/>
    <w:rsid w:val="00723331"/>
    <w:rsid w:val="0072365F"/>
    <w:rsid w:val="00752F32"/>
    <w:rsid w:val="00755596"/>
    <w:rsid w:val="00767839"/>
    <w:rsid w:val="00780C19"/>
    <w:rsid w:val="00792E63"/>
    <w:rsid w:val="007F565B"/>
    <w:rsid w:val="008001D0"/>
    <w:rsid w:val="00804027"/>
    <w:rsid w:val="00827565"/>
    <w:rsid w:val="008312EA"/>
    <w:rsid w:val="008433B9"/>
    <w:rsid w:val="0085648D"/>
    <w:rsid w:val="008655E4"/>
    <w:rsid w:val="008763AE"/>
    <w:rsid w:val="00886382"/>
    <w:rsid w:val="008B4BB8"/>
    <w:rsid w:val="008C0E78"/>
    <w:rsid w:val="008D584F"/>
    <w:rsid w:val="008E2407"/>
    <w:rsid w:val="00916AB1"/>
    <w:rsid w:val="00951A2F"/>
    <w:rsid w:val="00960D57"/>
    <w:rsid w:val="00985244"/>
    <w:rsid w:val="00992936"/>
    <w:rsid w:val="009A4C74"/>
    <w:rsid w:val="009B30DA"/>
    <w:rsid w:val="009D1C23"/>
    <w:rsid w:val="009F0DF3"/>
    <w:rsid w:val="009F535A"/>
    <w:rsid w:val="00A01E43"/>
    <w:rsid w:val="00A07FFB"/>
    <w:rsid w:val="00A64EC7"/>
    <w:rsid w:val="00A9606E"/>
    <w:rsid w:val="00AA06D6"/>
    <w:rsid w:val="00AA6628"/>
    <w:rsid w:val="00B00552"/>
    <w:rsid w:val="00B3465F"/>
    <w:rsid w:val="00B359F9"/>
    <w:rsid w:val="00B7569E"/>
    <w:rsid w:val="00BA390F"/>
    <w:rsid w:val="00BF176B"/>
    <w:rsid w:val="00BF24AD"/>
    <w:rsid w:val="00BF4E99"/>
    <w:rsid w:val="00C246F2"/>
    <w:rsid w:val="00C278D4"/>
    <w:rsid w:val="00C27FA9"/>
    <w:rsid w:val="00C37214"/>
    <w:rsid w:val="00C46B27"/>
    <w:rsid w:val="00C53D98"/>
    <w:rsid w:val="00C834E1"/>
    <w:rsid w:val="00CD04DA"/>
    <w:rsid w:val="00CF2C23"/>
    <w:rsid w:val="00CF3FDB"/>
    <w:rsid w:val="00D424EB"/>
    <w:rsid w:val="00D73132"/>
    <w:rsid w:val="00D87CAF"/>
    <w:rsid w:val="00DB4465"/>
    <w:rsid w:val="00DF285F"/>
    <w:rsid w:val="00E00ABB"/>
    <w:rsid w:val="00E00D8D"/>
    <w:rsid w:val="00E26505"/>
    <w:rsid w:val="00E571D3"/>
    <w:rsid w:val="00E66B33"/>
    <w:rsid w:val="00E740DE"/>
    <w:rsid w:val="00ED2DB5"/>
    <w:rsid w:val="00EF2739"/>
    <w:rsid w:val="00F130EF"/>
    <w:rsid w:val="00F1468D"/>
    <w:rsid w:val="00F337BF"/>
    <w:rsid w:val="00F360BF"/>
    <w:rsid w:val="00F53C61"/>
    <w:rsid w:val="00F57AD3"/>
    <w:rsid w:val="00F82E88"/>
    <w:rsid w:val="00F84AC8"/>
    <w:rsid w:val="00FA6D45"/>
    <w:rsid w:val="00FC0DF1"/>
    <w:rsid w:val="00FF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D2CE71"/>
  <w15:docId w15:val="{4364C911-E90F-43BC-A75B-1343F8E8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331"/>
    <w:pPr>
      <w:spacing w:after="60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qFormat/>
    <w:rsid w:val="00F57AD3"/>
    <w:pPr>
      <w:keepNext/>
      <w:spacing w:before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DB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2DB5"/>
  </w:style>
  <w:style w:type="paragraph" w:styleId="Footer">
    <w:name w:val="footer"/>
    <w:basedOn w:val="Normal"/>
    <w:link w:val="FooterChar"/>
    <w:uiPriority w:val="99"/>
    <w:unhideWhenUsed/>
    <w:rsid w:val="00ED2DB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D2DB5"/>
  </w:style>
  <w:style w:type="character" w:styleId="PlaceholderText">
    <w:name w:val="Placeholder Text"/>
    <w:uiPriority w:val="99"/>
    <w:semiHidden/>
    <w:rsid w:val="003B0E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EA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B0E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7A53"/>
    <w:pPr>
      <w:ind w:left="720"/>
      <w:contextualSpacing/>
    </w:pPr>
  </w:style>
  <w:style w:type="table" w:styleId="TableGrid">
    <w:name w:val="Table Grid"/>
    <w:basedOn w:val="TableNormal"/>
    <w:uiPriority w:val="59"/>
    <w:rsid w:val="0080402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rsid w:val="00E26505"/>
    <w:rPr>
      <w:color w:val="0000FF"/>
      <w:u w:val="single"/>
    </w:rPr>
  </w:style>
  <w:style w:type="paragraph" w:customStyle="1" w:styleId="Default">
    <w:name w:val="Default"/>
    <w:rsid w:val="00F57AD3"/>
    <w:pPr>
      <w:widowControl w:val="0"/>
      <w:autoSpaceDE w:val="0"/>
      <w:autoSpaceDN w:val="0"/>
      <w:adjustRightInd w:val="0"/>
    </w:pPr>
    <w:rPr>
      <w:rFonts w:ascii="CMCS C 10" w:eastAsia="MS Mincho" w:hAnsi="CMCS C 10" w:cs="CMCS C 10"/>
      <w:color w:val="000000"/>
      <w:sz w:val="24"/>
      <w:szCs w:val="24"/>
      <w:lang w:eastAsia="ja-JP"/>
    </w:rPr>
  </w:style>
  <w:style w:type="paragraph" w:styleId="BodyText">
    <w:name w:val="Body Text"/>
    <w:basedOn w:val="Normal"/>
    <w:rsid w:val="009F535A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9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irner\Dropbox\teaching\Embedded%20Design\template\Lab%20Repor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C:\Users\schirner\Dropbox\teaching\Embedded Design\template\Lab Report Template.dot</Template>
  <TotalTime>62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Assignment 1</vt:lpstr>
    </vt:vector>
  </TitlesOfParts>
  <Company/>
  <LinksUpToDate>false</LinksUpToDate>
  <CharactersWithSpaces>1231</CharactersWithSpaces>
  <SharedDoc>false</SharedDoc>
  <HLinks>
    <vt:vector size="6" baseType="variant">
      <vt:variant>
        <vt:i4>4259858</vt:i4>
      </vt:variant>
      <vt:variant>
        <vt:i4>12</vt:i4>
      </vt:variant>
      <vt:variant>
        <vt:i4>0</vt:i4>
      </vt:variant>
      <vt:variant>
        <vt:i4>5</vt:i4>
      </vt:variant>
      <vt:variant>
        <vt:lpwstr>http://blackboard.neu.edu/courses/1/EECE4534.30783.201030/content/_2176570_1/Report Guide.pdf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cp:lastModifiedBy>Sunit Bail</cp:lastModifiedBy>
  <cp:revision>14</cp:revision>
  <cp:lastPrinted>2014-09-02T11:53:00Z</cp:lastPrinted>
  <dcterms:created xsi:type="dcterms:W3CDTF">2014-09-02T11:52:00Z</dcterms:created>
  <dcterms:modified xsi:type="dcterms:W3CDTF">2021-11-21T21:44:00Z</dcterms:modified>
</cp:coreProperties>
</file>