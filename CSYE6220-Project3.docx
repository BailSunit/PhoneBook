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2F4" w14:textId="77777777" w:rsidR="00616601" w:rsidRPr="00F57AD3" w:rsidRDefault="00616601"/>
    <w:p w14:paraId="4CE79C9E" w14:textId="77777777" w:rsidR="00ED2DB5" w:rsidRPr="00F57AD3" w:rsidRDefault="00ED2DB5"/>
    <w:p w14:paraId="6C703928" w14:textId="358DEB4F" w:rsidR="00ED2DB5" w:rsidRPr="00F57AD3" w:rsidRDefault="00F337BF" w:rsidP="00ED2DB5">
      <w:pPr>
        <w:pStyle w:val="Header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D424EB">
        <w:rPr>
          <w:sz w:val="40"/>
          <w:szCs w:val="40"/>
        </w:rPr>
        <w:t>Milestone</w:t>
      </w:r>
      <w:r>
        <w:rPr>
          <w:sz w:val="40"/>
          <w:szCs w:val="40"/>
        </w:rPr>
        <w:t xml:space="preserve"> </w:t>
      </w:r>
      <w:r w:rsidR="00DB0C76">
        <w:rPr>
          <w:sz w:val="40"/>
          <w:szCs w:val="40"/>
        </w:rPr>
        <w:t>3</w:t>
      </w:r>
    </w:p>
    <w:p w14:paraId="42FE7E35" w14:textId="479089C0" w:rsidR="001832E1" w:rsidRDefault="001832E1" w:rsidP="001832E1">
      <w:pPr>
        <w:jc w:val="center"/>
        <w:rPr>
          <w:sz w:val="34"/>
          <w:szCs w:val="34"/>
          <w:lang w:val="da-DK"/>
        </w:rPr>
      </w:pPr>
    </w:p>
    <w:p w14:paraId="0F017214" w14:textId="24B2C548" w:rsidR="00F337BF" w:rsidRPr="00F337BF" w:rsidRDefault="00F337BF" w:rsidP="001832E1">
      <w:pPr>
        <w:jc w:val="center"/>
        <w:rPr>
          <w:sz w:val="72"/>
          <w:szCs w:val="72"/>
          <w:lang w:val="da-DK"/>
        </w:rPr>
      </w:pPr>
      <w:r w:rsidRPr="00F337BF">
        <w:rPr>
          <w:sz w:val="72"/>
          <w:szCs w:val="72"/>
          <w:lang w:val="da-DK"/>
        </w:rPr>
        <w:t>Online PhoneBook</w:t>
      </w:r>
    </w:p>
    <w:p w14:paraId="79471705" w14:textId="77777777" w:rsidR="00F337BF" w:rsidRDefault="00F337BF" w:rsidP="001832E1">
      <w:pPr>
        <w:jc w:val="center"/>
        <w:rPr>
          <w:sz w:val="34"/>
          <w:szCs w:val="34"/>
          <w:lang w:val="da-DK"/>
        </w:rPr>
      </w:pPr>
    </w:p>
    <w:p w14:paraId="383C83AE" w14:textId="5AC79345" w:rsidR="001832E1" w:rsidRDefault="00F337BF" w:rsidP="001832E1">
      <w:pPr>
        <w:jc w:val="center"/>
        <w:rPr>
          <w:sz w:val="34"/>
          <w:szCs w:val="34"/>
          <w:lang w:val="da-DK"/>
        </w:rPr>
      </w:pPr>
      <w:r>
        <w:rPr>
          <w:sz w:val="34"/>
          <w:szCs w:val="34"/>
          <w:lang w:val="da-DK"/>
        </w:rPr>
        <w:t>Sunit Bail</w:t>
      </w:r>
    </w:p>
    <w:p w14:paraId="04948E8B" w14:textId="155B0022" w:rsidR="00ED2DB5" w:rsidRPr="001832E1" w:rsidRDefault="00F337BF" w:rsidP="001832E1">
      <w:pPr>
        <w:jc w:val="center"/>
        <w:rPr>
          <w:sz w:val="34"/>
          <w:szCs w:val="34"/>
          <w:lang w:val="da-DK"/>
        </w:rPr>
      </w:pPr>
      <w:r>
        <w:t>bail.s@northeastern.edu</w:t>
      </w:r>
    </w:p>
    <w:p w14:paraId="522D264A" w14:textId="77777777" w:rsidR="009F0DF3" w:rsidRDefault="009F0DF3" w:rsidP="003B0EA4">
      <w:pPr>
        <w:jc w:val="center"/>
      </w:pPr>
    </w:p>
    <w:p w14:paraId="34B0D43E" w14:textId="77777777" w:rsidR="00CF3FDB" w:rsidRDefault="00CF3FDB" w:rsidP="003B0EA4">
      <w:pPr>
        <w:jc w:val="center"/>
      </w:pPr>
    </w:p>
    <w:p w14:paraId="7ECB1FF8" w14:textId="77777777" w:rsidR="00CF3FDB" w:rsidRDefault="00CF3FDB" w:rsidP="003B0EA4">
      <w:pPr>
        <w:jc w:val="center"/>
      </w:pPr>
    </w:p>
    <w:p w14:paraId="519657F1" w14:textId="43645F62" w:rsidR="003B0EA4" w:rsidRPr="00F57AD3" w:rsidRDefault="00FA6D45" w:rsidP="003B0EA4">
      <w:pPr>
        <w:jc w:val="center"/>
      </w:pPr>
      <w:r w:rsidRPr="00F57AD3">
        <w:t xml:space="preserve">Submit date: </w:t>
      </w:r>
      <w:r w:rsidR="001175C7">
        <w:fldChar w:fldCharType="begin"/>
      </w:r>
      <w:r w:rsidR="001175C7" w:rsidRPr="00433ACD">
        <w:instrText xml:space="preserve"> DATE   \* MERGEFORMAT </w:instrText>
      </w:r>
      <w:r w:rsidR="001175C7">
        <w:fldChar w:fldCharType="separate"/>
      </w:r>
      <w:r w:rsidR="00DB0C76">
        <w:rPr>
          <w:noProof/>
        </w:rPr>
        <w:t>12/5/21</w:t>
      </w:r>
      <w:r w:rsidR="001175C7">
        <w:rPr>
          <w:noProof/>
        </w:rPr>
        <w:fldChar w:fldCharType="end"/>
      </w:r>
    </w:p>
    <w:p w14:paraId="0FB8934B" w14:textId="53D18321" w:rsidR="00FA6D45" w:rsidRPr="00F57AD3" w:rsidRDefault="00FA6D45" w:rsidP="003B0EA4">
      <w:pPr>
        <w:jc w:val="center"/>
      </w:pPr>
      <w:r w:rsidRPr="00F57AD3">
        <w:t>Due Date:</w:t>
      </w:r>
      <w:r w:rsidR="008001D0">
        <w:t xml:space="preserve"> </w:t>
      </w:r>
      <w:r w:rsidR="00DB0C76">
        <w:t>12</w:t>
      </w:r>
      <w:r w:rsidR="00F337BF">
        <w:t>/</w:t>
      </w:r>
      <w:r w:rsidR="00DB0C76">
        <w:t>5</w:t>
      </w:r>
      <w:r w:rsidR="00F337BF">
        <w:t>/21</w:t>
      </w:r>
    </w:p>
    <w:p w14:paraId="36F75673" w14:textId="77777777" w:rsidR="00B7569E" w:rsidRPr="00F57AD3" w:rsidRDefault="00B7569E" w:rsidP="003B0EA4">
      <w:pPr>
        <w:jc w:val="center"/>
      </w:pPr>
    </w:p>
    <w:p w14:paraId="49BC4814" w14:textId="77777777" w:rsidR="0061170A" w:rsidRPr="00F57AD3" w:rsidRDefault="0061170A" w:rsidP="003B0EA4">
      <w:pPr>
        <w:jc w:val="center"/>
      </w:pPr>
      <w:r w:rsidRPr="00F57AD3">
        <w:rPr>
          <w:bCs/>
        </w:rPr>
        <w:t xml:space="preserve"> </w:t>
      </w:r>
    </w:p>
    <w:p w14:paraId="5725F9FC" w14:textId="77777777" w:rsidR="00F82E88" w:rsidRPr="00F57AD3" w:rsidRDefault="00F82E88" w:rsidP="003B0EA4">
      <w:pPr>
        <w:jc w:val="center"/>
      </w:pPr>
    </w:p>
    <w:p w14:paraId="53FD26AF" w14:textId="77777777" w:rsidR="00827565" w:rsidRPr="00F57AD3" w:rsidRDefault="00827565" w:rsidP="00A01E43"/>
    <w:p w14:paraId="31C1FAE4" w14:textId="77777777" w:rsidR="00F82E88" w:rsidRPr="00F57AD3" w:rsidRDefault="00F82E88" w:rsidP="003B0EA4">
      <w:pPr>
        <w:jc w:val="center"/>
      </w:pPr>
    </w:p>
    <w:p w14:paraId="79C2C535" w14:textId="101C112E" w:rsidR="00F57AD3" w:rsidRDefault="008763AE" w:rsidP="008763AE">
      <w:pPr>
        <w:pStyle w:val="BodyText"/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1.0 </w:t>
      </w:r>
      <w:r w:rsidR="00C278D4">
        <w:rPr>
          <w:b/>
          <w:bCs/>
          <w:sz w:val="28"/>
          <w:szCs w:val="28"/>
        </w:rPr>
        <w:t>Implemented Functionality</w:t>
      </w:r>
    </w:p>
    <w:p w14:paraId="725EFEC6" w14:textId="0D41F5C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367E8D4A" w14:textId="0FACC3AC" w:rsidR="00C278D4" w:rsidRDefault="008B46A4" w:rsidP="008763AE">
      <w:pPr>
        <w:pStyle w:val="BodyText"/>
        <w:ind w:right="360"/>
        <w:rPr>
          <w:sz w:val="28"/>
          <w:szCs w:val="28"/>
        </w:rPr>
      </w:pPr>
      <w:r>
        <w:rPr>
          <w:sz w:val="28"/>
          <w:szCs w:val="28"/>
        </w:rPr>
        <w:t>Front and backend for Login</w:t>
      </w:r>
    </w:p>
    <w:p w14:paraId="01E417AE" w14:textId="77777777" w:rsidR="008763AE" w:rsidRDefault="008763AE" w:rsidP="008763AE">
      <w:pPr>
        <w:pStyle w:val="BodyText"/>
        <w:ind w:right="360"/>
        <w:rPr>
          <w:sz w:val="28"/>
          <w:szCs w:val="28"/>
        </w:rPr>
      </w:pPr>
    </w:p>
    <w:p w14:paraId="2640B45D" w14:textId="17508C3B" w:rsidR="008763AE" w:rsidRDefault="005B3324" w:rsidP="005B3324">
      <w:pPr>
        <w:pStyle w:val="BodyText"/>
        <w:numPr>
          <w:ilvl w:val="1"/>
          <w:numId w:val="13"/>
        </w:numPr>
        <w:ind w:righ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 Code</w:t>
      </w:r>
    </w:p>
    <w:p w14:paraId="4EFB3C99" w14:textId="1846A8F9" w:rsidR="005B3324" w:rsidRDefault="005B3324" w:rsidP="005B3324">
      <w:pPr>
        <w:pStyle w:val="BodyText"/>
        <w:ind w:right="360"/>
        <w:rPr>
          <w:b/>
          <w:bCs/>
          <w:sz w:val="28"/>
          <w:szCs w:val="28"/>
        </w:rPr>
      </w:pPr>
    </w:p>
    <w:p w14:paraId="75C0CBEA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package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controller</w:t>
      </w:r>
      <w:r>
        <w:rPr>
          <w:rFonts w:ascii="Menlo" w:hAnsi="Menlo" w:cs="Menlo"/>
          <w:color w:val="E6E6FA"/>
          <w:szCs w:val="24"/>
        </w:rPr>
        <w:t>;</w:t>
      </w:r>
    </w:p>
    <w:p w14:paraId="005BB9D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59F3FFF5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beans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factory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annotation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Autowired</w:t>
      </w:r>
      <w:r>
        <w:rPr>
          <w:rFonts w:ascii="Menlo" w:hAnsi="Menlo" w:cs="Menlo"/>
          <w:color w:val="E6E6FA"/>
          <w:szCs w:val="24"/>
        </w:rPr>
        <w:t>;</w:t>
      </w:r>
    </w:p>
    <w:p w14:paraId="00AF37F8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stereotype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Controller</w:t>
      </w:r>
      <w:r>
        <w:rPr>
          <w:rFonts w:ascii="Menlo" w:hAnsi="Menlo" w:cs="Menlo"/>
          <w:color w:val="E6E6FA"/>
          <w:szCs w:val="24"/>
        </w:rPr>
        <w:t>;</w:t>
      </w:r>
    </w:p>
    <w:p w14:paraId="5D02DE6A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ui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ModelMap</w:t>
      </w:r>
      <w:r>
        <w:rPr>
          <w:rFonts w:ascii="Menlo" w:hAnsi="Menlo" w:cs="Menlo"/>
          <w:color w:val="E6E6FA"/>
          <w:szCs w:val="24"/>
        </w:rPr>
        <w:t>;</w:t>
      </w:r>
    </w:p>
    <w:p w14:paraId="521B60A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validation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BindingResult</w:t>
      </w:r>
      <w:r>
        <w:rPr>
          <w:rFonts w:ascii="Menlo" w:hAnsi="Menlo" w:cs="Menlo"/>
          <w:color w:val="E6E6FA"/>
          <w:szCs w:val="24"/>
        </w:rPr>
        <w:t>;</w:t>
      </w:r>
    </w:p>
    <w:p w14:paraId="7F56B07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web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bind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annotation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GetMapping</w:t>
      </w:r>
      <w:r>
        <w:rPr>
          <w:rFonts w:ascii="Menlo" w:hAnsi="Menlo" w:cs="Menlo"/>
          <w:color w:val="E6E6FA"/>
          <w:szCs w:val="24"/>
        </w:rPr>
        <w:t>;</w:t>
      </w:r>
    </w:p>
    <w:p w14:paraId="3BBBC27B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web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bind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annotation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ModelAttribute</w:t>
      </w:r>
      <w:r>
        <w:rPr>
          <w:rFonts w:ascii="Menlo" w:hAnsi="Menlo" w:cs="Menlo"/>
          <w:color w:val="E6E6FA"/>
          <w:szCs w:val="24"/>
        </w:rPr>
        <w:t>;</w:t>
      </w:r>
    </w:p>
    <w:p w14:paraId="2D20C406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web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bind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annotation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PostMapping</w:t>
      </w:r>
      <w:r>
        <w:rPr>
          <w:rFonts w:ascii="Menlo" w:hAnsi="Menlo" w:cs="Menlo"/>
          <w:color w:val="E6E6FA"/>
          <w:szCs w:val="24"/>
        </w:rPr>
        <w:t>;</w:t>
      </w:r>
    </w:p>
    <w:p w14:paraId="5D0CDDC3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org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springframework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web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bind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support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SessionStatus</w:t>
      </w:r>
      <w:r>
        <w:rPr>
          <w:rFonts w:ascii="Menlo" w:hAnsi="Menlo" w:cs="Menlo"/>
          <w:color w:val="E6E6FA"/>
          <w:szCs w:val="24"/>
        </w:rPr>
        <w:t>;</w:t>
      </w:r>
    </w:p>
    <w:p w14:paraId="51A47BE6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2E31FC46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lastRenderedPageBreak/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dao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UserDAO</w:t>
      </w:r>
      <w:r>
        <w:rPr>
          <w:rFonts w:ascii="Menlo" w:hAnsi="Menlo" w:cs="Menlo"/>
          <w:color w:val="E6E6FA"/>
          <w:szCs w:val="24"/>
        </w:rPr>
        <w:t>;</w:t>
      </w:r>
    </w:p>
    <w:p w14:paraId="4EA7DB7A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model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;</w:t>
      </w:r>
    </w:p>
    <w:p w14:paraId="189BAD31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import</w:t>
      </w:r>
      <w:r>
        <w:rPr>
          <w:rFonts w:ascii="Menlo" w:hAnsi="Menlo" w:cs="Menlo"/>
          <w:color w:val="D9E8F7"/>
          <w:szCs w:val="24"/>
        </w:rPr>
        <w:t xml:space="preserve"> com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neu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phonebook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validator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D9E8F7"/>
          <w:szCs w:val="24"/>
        </w:rPr>
        <w:t>UserValidator</w:t>
      </w:r>
      <w:r>
        <w:rPr>
          <w:rFonts w:ascii="Menlo" w:hAnsi="Menlo" w:cs="Menlo"/>
          <w:color w:val="E6E6FA"/>
          <w:szCs w:val="24"/>
        </w:rPr>
        <w:t>;</w:t>
      </w:r>
    </w:p>
    <w:p w14:paraId="274FEA6C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3FE0FEDC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i/>
          <w:iCs/>
          <w:color w:val="A0A0A0"/>
          <w:szCs w:val="24"/>
        </w:rPr>
        <w:t>@Controller</w:t>
      </w:r>
    </w:p>
    <w:p w14:paraId="359E1EA8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CC6C1D"/>
          <w:szCs w:val="24"/>
        </w:rPr>
        <w:t>public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CC6C1D"/>
          <w:szCs w:val="24"/>
        </w:rPr>
        <w:t>class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</w:rPr>
        <w:t>HomeController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0E0AD99E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514B39EB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@Autowired</w:t>
      </w:r>
    </w:p>
    <w:p w14:paraId="4DF9DD1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UserValidator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userValidator</w:t>
      </w:r>
      <w:r>
        <w:rPr>
          <w:rFonts w:ascii="Menlo" w:hAnsi="Menlo" w:cs="Menlo"/>
          <w:color w:val="E6E6FA"/>
          <w:szCs w:val="24"/>
        </w:rPr>
        <w:t>;</w:t>
      </w:r>
    </w:p>
    <w:p w14:paraId="05A28FD9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487533ED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@Autowired</w:t>
      </w:r>
    </w:p>
    <w:p w14:paraId="5355D87F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UserDAO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userDAO</w:t>
      </w:r>
      <w:r>
        <w:rPr>
          <w:rFonts w:ascii="Menlo" w:hAnsi="Menlo" w:cs="Menlo"/>
          <w:color w:val="E6E6FA"/>
          <w:szCs w:val="24"/>
        </w:rPr>
        <w:t>;</w:t>
      </w:r>
    </w:p>
    <w:p w14:paraId="1F5F7254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2BB1D376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@GetMapping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EB4B64"/>
          <w:szCs w:val="24"/>
        </w:rPr>
        <w:t>value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7C6A3"/>
          <w:szCs w:val="24"/>
        </w:rPr>
        <w:t>"/"</w:t>
      </w:r>
      <w:r>
        <w:rPr>
          <w:rFonts w:ascii="Menlo" w:hAnsi="Menlo" w:cs="Menlo"/>
          <w:color w:val="F9FAF4"/>
          <w:szCs w:val="24"/>
        </w:rPr>
        <w:t>)</w:t>
      </w:r>
    </w:p>
    <w:p w14:paraId="600A32A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public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</w:rPr>
        <w:t>String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EB540"/>
          <w:szCs w:val="24"/>
        </w:rPr>
        <w:t>showForm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290C3"/>
          <w:szCs w:val="24"/>
        </w:rPr>
        <w:t>ModelMap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model</w:t>
      </w:r>
      <w:r>
        <w:rPr>
          <w:rFonts w:ascii="Menlo" w:hAnsi="Menlo" w:cs="Menlo"/>
          <w:color w:val="E6E6FA"/>
          <w:szCs w:val="24"/>
        </w:rPr>
        <w:t>,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</w:rPr>
        <w:t>User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02451F63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setName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"Username"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30D1C4B9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setPassword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"password"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</w:p>
    <w:p w14:paraId="7A74CA0B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79ABFF"/>
          <w:szCs w:val="24"/>
        </w:rPr>
        <w:t>model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addAttribute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"user"</w:t>
      </w:r>
      <w:r>
        <w:rPr>
          <w:rFonts w:ascii="Menlo" w:hAnsi="Menlo" w:cs="Menlo"/>
          <w:color w:val="E6E6FA"/>
          <w:szCs w:val="24"/>
        </w:rPr>
        <w:t>,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E6E6FA"/>
          <w:szCs w:val="24"/>
        </w:rPr>
        <w:t>;</w:t>
      </w:r>
      <w:r>
        <w:rPr>
          <w:rFonts w:ascii="Menlo" w:hAnsi="Menlo" w:cs="Menlo"/>
          <w:color w:val="808080"/>
          <w:szCs w:val="24"/>
        </w:rPr>
        <w:t>// Command Class</w:t>
      </w:r>
    </w:p>
    <w:p w14:paraId="6D77FADC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return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7C6A3"/>
          <w:szCs w:val="24"/>
        </w:rPr>
        <w:t>"home"</w:t>
      </w:r>
      <w:r>
        <w:rPr>
          <w:rFonts w:ascii="Menlo" w:hAnsi="Menlo" w:cs="Menlo"/>
          <w:color w:val="E6E6FA"/>
          <w:szCs w:val="24"/>
        </w:rPr>
        <w:t>;</w:t>
      </w:r>
    </w:p>
    <w:p w14:paraId="2EDFB54C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573AE353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F9FAF4"/>
          <w:szCs w:val="24"/>
        </w:rPr>
        <w:t>}</w:t>
      </w:r>
    </w:p>
    <w:p w14:paraId="092FC245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083C7FC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i/>
          <w:iCs/>
          <w:color w:val="A0A0A0"/>
          <w:szCs w:val="24"/>
        </w:rPr>
        <w:t>@PostMapping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EB4B64"/>
          <w:szCs w:val="24"/>
        </w:rPr>
        <w:t>value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7C6A3"/>
          <w:szCs w:val="24"/>
        </w:rPr>
        <w:t>"/"</w:t>
      </w:r>
      <w:r>
        <w:rPr>
          <w:rFonts w:ascii="Menlo" w:hAnsi="Menlo" w:cs="Menlo"/>
          <w:color w:val="F9FAF4"/>
          <w:szCs w:val="24"/>
        </w:rPr>
        <w:t>)</w:t>
      </w:r>
    </w:p>
    <w:p w14:paraId="13FDA273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public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  <w:shd w:val="clear" w:color="auto" w:fill="1B6291"/>
        </w:rPr>
        <w:t>String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EB540"/>
          <w:szCs w:val="24"/>
        </w:rPr>
        <w:t>showSuccess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i/>
          <w:iCs/>
          <w:color w:val="A0A0A0"/>
          <w:szCs w:val="24"/>
        </w:rPr>
        <w:t>@ModelAttribute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17C6A3"/>
          <w:szCs w:val="24"/>
        </w:rPr>
        <w:t>"user"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1290C3"/>
          <w:szCs w:val="24"/>
        </w:rPr>
        <w:t>User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,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80F2F6"/>
          <w:szCs w:val="24"/>
        </w:rPr>
        <w:t>BindingResult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result</w:t>
      </w:r>
      <w:r>
        <w:rPr>
          <w:rFonts w:ascii="Menlo" w:hAnsi="Menlo" w:cs="Menlo"/>
          <w:color w:val="E6E6FA"/>
          <w:szCs w:val="24"/>
        </w:rPr>
        <w:t>,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80F2F6"/>
          <w:szCs w:val="24"/>
        </w:rPr>
        <w:t>SessionStatus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79ABFF"/>
          <w:szCs w:val="24"/>
        </w:rPr>
        <w:t>status</w:t>
      </w:r>
      <w:r>
        <w:rPr>
          <w:rFonts w:ascii="Menlo" w:hAnsi="Menlo" w:cs="Menlo"/>
          <w:color w:val="F9FAF4"/>
          <w:szCs w:val="24"/>
        </w:rPr>
        <w:t>)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044DC403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36655D57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808080"/>
          <w:szCs w:val="24"/>
        </w:rPr>
        <w:t>// userValidator.validate(user, result);</w:t>
      </w:r>
    </w:p>
    <w:p w14:paraId="69BA998F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</w:p>
    <w:p w14:paraId="36A203AD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1290C3"/>
          <w:szCs w:val="24"/>
        </w:rPr>
        <w:t>User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2F200"/>
          <w:szCs w:val="24"/>
        </w:rPr>
        <w:t>committed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E6E6FA"/>
          <w:szCs w:val="24"/>
        </w:rPr>
        <w:t>=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66E1F8"/>
          <w:szCs w:val="24"/>
        </w:rPr>
        <w:t>userDAO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get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getName</w:t>
      </w:r>
      <w:r>
        <w:rPr>
          <w:rFonts w:ascii="Menlo" w:hAnsi="Menlo" w:cs="Menlo"/>
          <w:color w:val="F9FAF4"/>
          <w:szCs w:val="24"/>
        </w:rPr>
        <w:t>())</w:t>
      </w:r>
      <w:r>
        <w:rPr>
          <w:rFonts w:ascii="Menlo" w:hAnsi="Menlo" w:cs="Menlo"/>
          <w:color w:val="E6E6FA"/>
          <w:szCs w:val="24"/>
        </w:rPr>
        <w:t>;</w:t>
      </w:r>
    </w:p>
    <w:p w14:paraId="0073DFF0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</w:p>
    <w:p w14:paraId="7862B6BA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79ABFF"/>
          <w:szCs w:val="24"/>
        </w:rPr>
        <w:t>status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80F6A7"/>
          <w:szCs w:val="24"/>
        </w:rPr>
        <w:t>setComplete</w:t>
      </w:r>
      <w:r>
        <w:rPr>
          <w:rFonts w:ascii="Menlo" w:hAnsi="Menlo" w:cs="Menlo"/>
          <w:color w:val="F9FAF4"/>
          <w:szCs w:val="24"/>
        </w:rPr>
        <w:t>()</w:t>
      </w:r>
      <w:r>
        <w:rPr>
          <w:rFonts w:ascii="Menlo" w:hAnsi="Menlo" w:cs="Menlo"/>
          <w:color w:val="E6E6FA"/>
          <w:szCs w:val="24"/>
        </w:rPr>
        <w:t>;</w:t>
      </w:r>
    </w:p>
    <w:p w14:paraId="7E08F4C7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if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F3EC79"/>
          <w:szCs w:val="24"/>
        </w:rPr>
        <w:t>committed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getPassword</w:t>
      </w:r>
      <w:r>
        <w:rPr>
          <w:rFonts w:ascii="Menlo" w:hAnsi="Menlo" w:cs="Menlo"/>
          <w:color w:val="F9FAF4"/>
          <w:szCs w:val="24"/>
        </w:rPr>
        <w:t>()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equals</w:t>
      </w:r>
      <w:r>
        <w:rPr>
          <w:rFonts w:ascii="Menlo" w:hAnsi="Menlo" w:cs="Menlo"/>
          <w:color w:val="F9FAF4"/>
          <w:szCs w:val="24"/>
        </w:rPr>
        <w:t>(</w:t>
      </w:r>
      <w:r>
        <w:rPr>
          <w:rFonts w:ascii="Menlo" w:hAnsi="Menlo" w:cs="Menlo"/>
          <w:color w:val="79ABFF"/>
          <w:szCs w:val="24"/>
        </w:rPr>
        <w:t>user</w:t>
      </w:r>
      <w:r>
        <w:rPr>
          <w:rFonts w:ascii="Menlo" w:hAnsi="Menlo" w:cs="Menlo"/>
          <w:color w:val="E6E6FA"/>
          <w:szCs w:val="24"/>
        </w:rPr>
        <w:t>.</w:t>
      </w:r>
      <w:r>
        <w:rPr>
          <w:rFonts w:ascii="Menlo" w:hAnsi="Menlo" w:cs="Menlo"/>
          <w:color w:val="A7EC21"/>
          <w:szCs w:val="24"/>
        </w:rPr>
        <w:t>getPassword</w:t>
      </w:r>
      <w:r>
        <w:rPr>
          <w:rFonts w:ascii="Menlo" w:hAnsi="Menlo" w:cs="Menlo"/>
          <w:color w:val="F9FAF4"/>
          <w:szCs w:val="24"/>
        </w:rPr>
        <w:t>()))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38A381BC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  <w:shd w:val="clear" w:color="auto" w:fill="1B6291"/>
        </w:rPr>
        <w:t>return</w:t>
      </w:r>
      <w:r>
        <w:rPr>
          <w:rFonts w:ascii="Menlo" w:hAnsi="Menlo" w:cs="Menlo"/>
          <w:color w:val="D9E8F7"/>
          <w:szCs w:val="24"/>
          <w:shd w:val="clear" w:color="auto" w:fill="1B6291"/>
        </w:rPr>
        <w:t xml:space="preserve"> </w:t>
      </w:r>
      <w:r>
        <w:rPr>
          <w:rFonts w:ascii="Menlo" w:hAnsi="Menlo" w:cs="Menlo"/>
          <w:color w:val="17C6A3"/>
          <w:szCs w:val="24"/>
          <w:shd w:val="clear" w:color="auto" w:fill="1B6291"/>
        </w:rPr>
        <w:t>"login"</w:t>
      </w:r>
      <w:r>
        <w:rPr>
          <w:rFonts w:ascii="Menlo" w:hAnsi="Menlo" w:cs="Menlo"/>
          <w:color w:val="E6E6FA"/>
          <w:szCs w:val="24"/>
          <w:shd w:val="clear" w:color="auto" w:fill="1B6291"/>
        </w:rPr>
        <w:t>;</w:t>
      </w:r>
    </w:p>
    <w:p w14:paraId="73B4E47B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F9FAF4"/>
          <w:szCs w:val="24"/>
        </w:rPr>
        <w:t>}</w:t>
      </w:r>
    </w:p>
    <w:p w14:paraId="7DAE450E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</w:p>
    <w:p w14:paraId="219C2C63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</w:rPr>
        <w:t>else</w:t>
      </w:r>
      <w:r>
        <w:rPr>
          <w:rFonts w:ascii="Menlo" w:hAnsi="Menlo" w:cs="Menlo"/>
          <w:color w:val="D9E8F7"/>
          <w:szCs w:val="24"/>
        </w:rPr>
        <w:t xml:space="preserve"> </w:t>
      </w:r>
      <w:r>
        <w:rPr>
          <w:rFonts w:ascii="Menlo" w:hAnsi="Menlo" w:cs="Menlo"/>
          <w:color w:val="F9FAF4"/>
          <w:szCs w:val="24"/>
        </w:rPr>
        <w:t>{</w:t>
      </w:r>
    </w:p>
    <w:p w14:paraId="7F5FA701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CC6C1D"/>
          <w:szCs w:val="24"/>
          <w:shd w:val="clear" w:color="auto" w:fill="1B6291"/>
        </w:rPr>
        <w:t>return</w:t>
      </w:r>
      <w:r>
        <w:rPr>
          <w:rFonts w:ascii="Menlo" w:hAnsi="Menlo" w:cs="Menlo"/>
          <w:color w:val="D9E8F7"/>
          <w:szCs w:val="24"/>
          <w:shd w:val="clear" w:color="auto" w:fill="1B6291"/>
        </w:rPr>
        <w:t xml:space="preserve"> </w:t>
      </w:r>
      <w:r>
        <w:rPr>
          <w:rFonts w:ascii="Menlo" w:hAnsi="Menlo" w:cs="Menlo"/>
          <w:color w:val="17C6A3"/>
          <w:szCs w:val="24"/>
          <w:shd w:val="clear" w:color="auto" w:fill="1B6291"/>
        </w:rPr>
        <w:t>"invalid"</w:t>
      </w:r>
      <w:r>
        <w:rPr>
          <w:rFonts w:ascii="Menlo" w:hAnsi="Menlo" w:cs="Menlo"/>
          <w:color w:val="E6E6FA"/>
          <w:szCs w:val="24"/>
          <w:shd w:val="clear" w:color="auto" w:fill="1B6291"/>
        </w:rPr>
        <w:t>;</w:t>
      </w:r>
    </w:p>
    <w:p w14:paraId="1396D7CA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F9FAF4"/>
          <w:szCs w:val="24"/>
        </w:rPr>
        <w:t>}</w:t>
      </w:r>
    </w:p>
    <w:p w14:paraId="1CE10EC4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</w:p>
    <w:p w14:paraId="01003964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D9E8F7"/>
          <w:szCs w:val="24"/>
        </w:rPr>
        <w:tab/>
      </w:r>
      <w:r>
        <w:rPr>
          <w:rFonts w:ascii="Menlo" w:hAnsi="Menlo" w:cs="Menlo"/>
          <w:color w:val="F9FAF4"/>
          <w:szCs w:val="24"/>
        </w:rPr>
        <w:t>}</w:t>
      </w:r>
    </w:p>
    <w:p w14:paraId="00A6700C" w14:textId="77777777" w:rsidR="00B57232" w:rsidRDefault="00B57232" w:rsidP="00B57232">
      <w:pPr>
        <w:autoSpaceDE w:val="0"/>
        <w:autoSpaceDN w:val="0"/>
        <w:adjustRightInd w:val="0"/>
        <w:spacing w:after="0"/>
        <w:rPr>
          <w:rFonts w:ascii="Menlo" w:hAnsi="Menlo" w:cs="Menlo"/>
          <w:szCs w:val="24"/>
        </w:rPr>
      </w:pPr>
      <w:r>
        <w:rPr>
          <w:rFonts w:ascii="Menlo" w:hAnsi="Menlo" w:cs="Menlo"/>
          <w:color w:val="F9FAF4"/>
          <w:szCs w:val="24"/>
        </w:rPr>
        <w:t>}</w:t>
      </w:r>
    </w:p>
    <w:p w14:paraId="35708320" w14:textId="4CA51FC6" w:rsidR="00723331" w:rsidRPr="00FC0DF1" w:rsidRDefault="00723331" w:rsidP="00B57232">
      <w:pPr>
        <w:pStyle w:val="BodyText"/>
        <w:ind w:right="360"/>
        <w:rPr>
          <w:color w:val="FF0000"/>
        </w:rPr>
      </w:pPr>
    </w:p>
    <w:sectPr w:rsidR="00723331" w:rsidRPr="00FC0DF1" w:rsidSect="0061660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6F59" w14:textId="77777777" w:rsidR="00221563" w:rsidRDefault="00221563" w:rsidP="00ED2DB5">
      <w:pPr>
        <w:spacing w:after="0"/>
      </w:pPr>
      <w:r>
        <w:separator/>
      </w:r>
    </w:p>
  </w:endnote>
  <w:endnote w:type="continuationSeparator" w:id="0">
    <w:p w14:paraId="60035E34" w14:textId="77777777" w:rsidR="00221563" w:rsidRDefault="00221563" w:rsidP="00ED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119C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773060C4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4EC7" w14:textId="77777777" w:rsidR="00221563" w:rsidRDefault="00221563" w:rsidP="00ED2DB5">
      <w:pPr>
        <w:spacing w:after="0"/>
      </w:pPr>
      <w:r>
        <w:separator/>
      </w:r>
    </w:p>
  </w:footnote>
  <w:footnote w:type="continuationSeparator" w:id="0">
    <w:p w14:paraId="0C75D2A4" w14:textId="77777777" w:rsidR="00221563" w:rsidRDefault="00221563" w:rsidP="00ED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4C9BA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8"/>
      <w:gridCol w:w="4788"/>
    </w:tblGrid>
    <w:tr w:rsidR="00D87CAF" w14:paraId="4ED97E45" w14:textId="77777777" w:rsidTr="0061359F">
      <w:tc>
        <w:tcPr>
          <w:tcW w:w="4788" w:type="dxa"/>
        </w:tcPr>
        <w:p w14:paraId="747BA468" w14:textId="7F37478B" w:rsidR="00D87CAF" w:rsidRDefault="00960D57" w:rsidP="00804027">
          <w:pPr>
            <w:pStyle w:val="Header"/>
          </w:pPr>
          <w:r>
            <w:t>Sunit-Bail</w:t>
          </w:r>
        </w:p>
        <w:p w14:paraId="465F20B1" w14:textId="51618989" w:rsidR="00D87CAF" w:rsidRDefault="00960D57" w:rsidP="00804027">
          <w:pPr>
            <w:pStyle w:val="Header"/>
          </w:pPr>
          <w:r>
            <w:t>CSYE6220</w:t>
          </w:r>
        </w:p>
      </w:tc>
      <w:tc>
        <w:tcPr>
          <w:tcW w:w="4788" w:type="dxa"/>
        </w:tcPr>
        <w:p w14:paraId="4A760A54" w14:textId="6217EA58" w:rsidR="00D87CAF" w:rsidRDefault="00960D57" w:rsidP="0061359F">
          <w:pPr>
            <w:pStyle w:val="Header"/>
            <w:jc w:val="right"/>
          </w:pPr>
          <w:r>
            <w:t>Enterprise Software Design</w:t>
          </w:r>
        </w:p>
        <w:p w14:paraId="2D77252A" w14:textId="25E62064" w:rsidR="00D87CAF" w:rsidRDefault="00D87CAF" w:rsidP="0061359F">
          <w:pPr>
            <w:pStyle w:val="Header"/>
            <w:jc w:val="right"/>
          </w:pPr>
        </w:p>
      </w:tc>
    </w:tr>
  </w:tbl>
  <w:p w14:paraId="08CDF7E2" w14:textId="77777777" w:rsidR="00D87CAF" w:rsidRDefault="00D87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0601A"/>
    <w:multiLevelType w:val="multilevel"/>
    <w:tmpl w:val="26A4B7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F5"/>
    <w:rsid w:val="00014ECB"/>
    <w:rsid w:val="00026CE5"/>
    <w:rsid w:val="00031397"/>
    <w:rsid w:val="00032DD1"/>
    <w:rsid w:val="000424E6"/>
    <w:rsid w:val="00060448"/>
    <w:rsid w:val="000B0A53"/>
    <w:rsid w:val="000C54D4"/>
    <w:rsid w:val="000F52C5"/>
    <w:rsid w:val="001175C7"/>
    <w:rsid w:val="001274D4"/>
    <w:rsid w:val="00181537"/>
    <w:rsid w:val="001832E1"/>
    <w:rsid w:val="001965E4"/>
    <w:rsid w:val="001A2912"/>
    <w:rsid w:val="001C5889"/>
    <w:rsid w:val="001C76B9"/>
    <w:rsid w:val="001D1FE4"/>
    <w:rsid w:val="00216D06"/>
    <w:rsid w:val="00221563"/>
    <w:rsid w:val="00250431"/>
    <w:rsid w:val="00256F18"/>
    <w:rsid w:val="00260296"/>
    <w:rsid w:val="002B0EA3"/>
    <w:rsid w:val="002E6233"/>
    <w:rsid w:val="003966A1"/>
    <w:rsid w:val="003A0546"/>
    <w:rsid w:val="003B0EA4"/>
    <w:rsid w:val="003C74D0"/>
    <w:rsid w:val="00401BFC"/>
    <w:rsid w:val="00414C79"/>
    <w:rsid w:val="00433ACD"/>
    <w:rsid w:val="00443471"/>
    <w:rsid w:val="00493208"/>
    <w:rsid w:val="00497A53"/>
    <w:rsid w:val="004C0DFB"/>
    <w:rsid w:val="004C65F2"/>
    <w:rsid w:val="004D3BF5"/>
    <w:rsid w:val="00533728"/>
    <w:rsid w:val="005345A9"/>
    <w:rsid w:val="00554CD8"/>
    <w:rsid w:val="00584AD0"/>
    <w:rsid w:val="005B3324"/>
    <w:rsid w:val="005B4551"/>
    <w:rsid w:val="005F19E1"/>
    <w:rsid w:val="0060262C"/>
    <w:rsid w:val="0061170A"/>
    <w:rsid w:val="0061359F"/>
    <w:rsid w:val="00613712"/>
    <w:rsid w:val="00616601"/>
    <w:rsid w:val="00666F3C"/>
    <w:rsid w:val="00674709"/>
    <w:rsid w:val="006757DA"/>
    <w:rsid w:val="00691582"/>
    <w:rsid w:val="006A1893"/>
    <w:rsid w:val="006A786A"/>
    <w:rsid w:val="006D5AA9"/>
    <w:rsid w:val="006D6F2C"/>
    <w:rsid w:val="006E4EFA"/>
    <w:rsid w:val="00721E37"/>
    <w:rsid w:val="0072203F"/>
    <w:rsid w:val="00723331"/>
    <w:rsid w:val="0072365F"/>
    <w:rsid w:val="00752F32"/>
    <w:rsid w:val="00755596"/>
    <w:rsid w:val="00767839"/>
    <w:rsid w:val="00780C19"/>
    <w:rsid w:val="00792E63"/>
    <w:rsid w:val="007F0CC7"/>
    <w:rsid w:val="007F565B"/>
    <w:rsid w:val="008001D0"/>
    <w:rsid w:val="00804027"/>
    <w:rsid w:val="00827565"/>
    <w:rsid w:val="008312EA"/>
    <w:rsid w:val="008433B9"/>
    <w:rsid w:val="0085648D"/>
    <w:rsid w:val="008655E4"/>
    <w:rsid w:val="008763AE"/>
    <w:rsid w:val="00886382"/>
    <w:rsid w:val="008B46A4"/>
    <w:rsid w:val="008B4BB8"/>
    <w:rsid w:val="008C0E78"/>
    <w:rsid w:val="008D584F"/>
    <w:rsid w:val="008E2407"/>
    <w:rsid w:val="00916AB1"/>
    <w:rsid w:val="00951A2F"/>
    <w:rsid w:val="00960D57"/>
    <w:rsid w:val="00985244"/>
    <w:rsid w:val="00992936"/>
    <w:rsid w:val="009A4C74"/>
    <w:rsid w:val="009B30DA"/>
    <w:rsid w:val="009D1C23"/>
    <w:rsid w:val="009F0DF3"/>
    <w:rsid w:val="009F535A"/>
    <w:rsid w:val="00A01E43"/>
    <w:rsid w:val="00A07FFB"/>
    <w:rsid w:val="00A64EC7"/>
    <w:rsid w:val="00A9606E"/>
    <w:rsid w:val="00AA06D6"/>
    <w:rsid w:val="00AA6628"/>
    <w:rsid w:val="00B00552"/>
    <w:rsid w:val="00B3465F"/>
    <w:rsid w:val="00B359F9"/>
    <w:rsid w:val="00B57232"/>
    <w:rsid w:val="00B7569E"/>
    <w:rsid w:val="00BA390F"/>
    <w:rsid w:val="00BF176B"/>
    <w:rsid w:val="00BF24AD"/>
    <w:rsid w:val="00BF4E99"/>
    <w:rsid w:val="00C246F2"/>
    <w:rsid w:val="00C278D4"/>
    <w:rsid w:val="00C27FA9"/>
    <w:rsid w:val="00C37214"/>
    <w:rsid w:val="00C46B27"/>
    <w:rsid w:val="00C53D98"/>
    <w:rsid w:val="00C834E1"/>
    <w:rsid w:val="00CD04DA"/>
    <w:rsid w:val="00CF2C23"/>
    <w:rsid w:val="00CF3FDB"/>
    <w:rsid w:val="00D424EB"/>
    <w:rsid w:val="00D73132"/>
    <w:rsid w:val="00D87CAF"/>
    <w:rsid w:val="00DB0C76"/>
    <w:rsid w:val="00DB4465"/>
    <w:rsid w:val="00DF285F"/>
    <w:rsid w:val="00E00ABB"/>
    <w:rsid w:val="00E00D8D"/>
    <w:rsid w:val="00E26505"/>
    <w:rsid w:val="00E571D3"/>
    <w:rsid w:val="00E66B33"/>
    <w:rsid w:val="00E740DE"/>
    <w:rsid w:val="00E9420E"/>
    <w:rsid w:val="00ED2DB5"/>
    <w:rsid w:val="00EF2739"/>
    <w:rsid w:val="00F130EF"/>
    <w:rsid w:val="00F1468D"/>
    <w:rsid w:val="00F337BF"/>
    <w:rsid w:val="00F360BF"/>
    <w:rsid w:val="00F53C61"/>
    <w:rsid w:val="00F57AD3"/>
    <w:rsid w:val="00F82E88"/>
    <w:rsid w:val="00F84AC8"/>
    <w:rsid w:val="00FA6D45"/>
    <w:rsid w:val="00FC0DF1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2CE71"/>
  <w15:docId w15:val="{4364C911-E90F-43BC-A75B-1343F8E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C:\Users\schirner\Dropbox\teaching\Embedded Design\template\Lab Report Template.dot</Template>
  <TotalTime>63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1552</CharactersWithSpaces>
  <SharedDoc>false</SharedDoc>
  <HLinks>
    <vt:vector size="6" baseType="variant">
      <vt:variant>
        <vt:i4>4259858</vt:i4>
      </vt:variant>
      <vt:variant>
        <vt:i4>12</vt:i4>
      </vt:variant>
      <vt:variant>
        <vt:i4>0</vt:i4>
      </vt:variant>
      <vt:variant>
        <vt:i4>5</vt:i4>
      </vt:variant>
      <vt:variant>
        <vt:lpwstr>http://blackboard.neu.edu/courses/1/EECE4534.30783.201030/content/_2176570_1/Report Guide.pdf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Sunit Bail</cp:lastModifiedBy>
  <cp:revision>19</cp:revision>
  <cp:lastPrinted>2014-09-02T11:53:00Z</cp:lastPrinted>
  <dcterms:created xsi:type="dcterms:W3CDTF">2014-09-02T11:52:00Z</dcterms:created>
  <dcterms:modified xsi:type="dcterms:W3CDTF">2021-12-06T00:41:00Z</dcterms:modified>
</cp:coreProperties>
</file>