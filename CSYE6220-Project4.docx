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2F4" w14:textId="77777777" w:rsidR="00616601" w:rsidRPr="00F57AD3" w:rsidRDefault="00616601"/>
    <w:p w14:paraId="4CE79C9E" w14:textId="77777777" w:rsidR="00ED2DB5" w:rsidRPr="00F57AD3" w:rsidRDefault="00ED2DB5"/>
    <w:p w14:paraId="6C703928" w14:textId="0E168014" w:rsidR="00ED2DB5" w:rsidRPr="00F57AD3" w:rsidRDefault="00F337BF" w:rsidP="00ED2DB5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D424EB">
        <w:rPr>
          <w:sz w:val="40"/>
          <w:szCs w:val="40"/>
        </w:rPr>
        <w:t>Milestone</w:t>
      </w:r>
      <w:r>
        <w:rPr>
          <w:sz w:val="40"/>
          <w:szCs w:val="40"/>
        </w:rPr>
        <w:t xml:space="preserve"> </w:t>
      </w:r>
      <w:r w:rsidR="00FC702C">
        <w:rPr>
          <w:sz w:val="40"/>
          <w:szCs w:val="40"/>
        </w:rPr>
        <w:t>4</w:t>
      </w:r>
    </w:p>
    <w:p w14:paraId="42FE7E35" w14:textId="479089C0" w:rsidR="001832E1" w:rsidRDefault="001832E1" w:rsidP="001832E1">
      <w:pPr>
        <w:jc w:val="center"/>
        <w:rPr>
          <w:sz w:val="34"/>
          <w:szCs w:val="34"/>
          <w:lang w:val="da-DK"/>
        </w:rPr>
      </w:pPr>
    </w:p>
    <w:p w14:paraId="0F017214" w14:textId="24B2C548" w:rsidR="00F337BF" w:rsidRPr="00F337BF" w:rsidRDefault="00F337BF" w:rsidP="001832E1">
      <w:pPr>
        <w:jc w:val="center"/>
        <w:rPr>
          <w:sz w:val="72"/>
          <w:szCs w:val="72"/>
          <w:lang w:val="da-DK"/>
        </w:rPr>
      </w:pPr>
      <w:r w:rsidRPr="00F337BF">
        <w:rPr>
          <w:sz w:val="72"/>
          <w:szCs w:val="72"/>
          <w:lang w:val="da-DK"/>
        </w:rPr>
        <w:t>Online PhoneBook</w:t>
      </w:r>
    </w:p>
    <w:p w14:paraId="79471705" w14:textId="77777777" w:rsidR="00F337BF" w:rsidRDefault="00F337BF" w:rsidP="001832E1">
      <w:pPr>
        <w:jc w:val="center"/>
        <w:rPr>
          <w:sz w:val="34"/>
          <w:szCs w:val="34"/>
          <w:lang w:val="da-DK"/>
        </w:rPr>
      </w:pPr>
    </w:p>
    <w:p w14:paraId="383C83AE" w14:textId="5AC79345" w:rsidR="001832E1" w:rsidRDefault="00F337BF" w:rsidP="001832E1">
      <w:pPr>
        <w:jc w:val="center"/>
        <w:rPr>
          <w:sz w:val="34"/>
          <w:szCs w:val="34"/>
          <w:lang w:val="da-DK"/>
        </w:rPr>
      </w:pPr>
      <w:r>
        <w:rPr>
          <w:sz w:val="34"/>
          <w:szCs w:val="34"/>
          <w:lang w:val="da-DK"/>
        </w:rPr>
        <w:t>Sunit Bail</w:t>
      </w:r>
    </w:p>
    <w:p w14:paraId="04948E8B" w14:textId="155B0022" w:rsidR="00ED2DB5" w:rsidRPr="001832E1" w:rsidRDefault="00F337BF" w:rsidP="001832E1">
      <w:pPr>
        <w:jc w:val="center"/>
        <w:rPr>
          <w:sz w:val="34"/>
          <w:szCs w:val="34"/>
          <w:lang w:val="da-DK"/>
        </w:rPr>
      </w:pPr>
      <w:r>
        <w:t>bail.s@northeastern.edu</w:t>
      </w:r>
    </w:p>
    <w:p w14:paraId="522D264A" w14:textId="77777777" w:rsidR="009F0DF3" w:rsidRDefault="009F0DF3" w:rsidP="003B0EA4">
      <w:pPr>
        <w:jc w:val="center"/>
      </w:pPr>
    </w:p>
    <w:p w14:paraId="34B0D43E" w14:textId="77777777" w:rsidR="00CF3FDB" w:rsidRDefault="00CF3FDB" w:rsidP="003B0EA4">
      <w:pPr>
        <w:jc w:val="center"/>
      </w:pPr>
    </w:p>
    <w:p w14:paraId="7ECB1FF8" w14:textId="77777777" w:rsidR="00CF3FDB" w:rsidRDefault="00CF3FDB" w:rsidP="003B0EA4">
      <w:pPr>
        <w:jc w:val="center"/>
      </w:pPr>
    </w:p>
    <w:p w14:paraId="519657F1" w14:textId="6F7D13B8" w:rsidR="003B0EA4" w:rsidRPr="00F57AD3" w:rsidRDefault="00FA6D45" w:rsidP="003B0EA4">
      <w:pPr>
        <w:jc w:val="center"/>
      </w:pPr>
      <w:r w:rsidRPr="00F57AD3">
        <w:t xml:space="preserve">Submit date: </w:t>
      </w:r>
      <w:r w:rsidR="001175C7">
        <w:fldChar w:fldCharType="begin"/>
      </w:r>
      <w:r w:rsidR="001175C7" w:rsidRPr="00433ACD">
        <w:instrText xml:space="preserve"> DATE   \* MERGEFORMAT </w:instrText>
      </w:r>
      <w:r w:rsidR="001175C7">
        <w:fldChar w:fldCharType="separate"/>
      </w:r>
      <w:r w:rsidR="00FC702C">
        <w:rPr>
          <w:noProof/>
        </w:rPr>
        <w:t>12/13/21</w:t>
      </w:r>
      <w:r w:rsidR="001175C7">
        <w:rPr>
          <w:noProof/>
        </w:rPr>
        <w:fldChar w:fldCharType="end"/>
      </w:r>
    </w:p>
    <w:p w14:paraId="0FB8934B" w14:textId="0EAF18A1" w:rsidR="00FA6D45" w:rsidRPr="00F57AD3" w:rsidRDefault="00FA6D45" w:rsidP="003B0EA4">
      <w:pPr>
        <w:jc w:val="center"/>
      </w:pPr>
      <w:r w:rsidRPr="00F57AD3">
        <w:t>Due Date:</w:t>
      </w:r>
      <w:r w:rsidR="008001D0">
        <w:t xml:space="preserve"> </w:t>
      </w:r>
      <w:r w:rsidR="00DB0C76">
        <w:t>12</w:t>
      </w:r>
      <w:r w:rsidR="00F337BF">
        <w:t>/</w:t>
      </w:r>
      <w:r w:rsidR="00FC702C">
        <w:t>13</w:t>
      </w:r>
      <w:r w:rsidR="00F337BF">
        <w:t>/21</w:t>
      </w:r>
    </w:p>
    <w:p w14:paraId="36F75673" w14:textId="77777777" w:rsidR="00B7569E" w:rsidRPr="00F57AD3" w:rsidRDefault="00B7569E" w:rsidP="003B0EA4">
      <w:pPr>
        <w:jc w:val="center"/>
      </w:pPr>
    </w:p>
    <w:p w14:paraId="49BC4814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5725F9FC" w14:textId="77777777" w:rsidR="00F82E88" w:rsidRPr="00F57AD3" w:rsidRDefault="00F82E88" w:rsidP="003B0EA4">
      <w:pPr>
        <w:jc w:val="center"/>
      </w:pPr>
    </w:p>
    <w:p w14:paraId="53FD26AF" w14:textId="77777777" w:rsidR="00827565" w:rsidRPr="00F57AD3" w:rsidRDefault="00827565" w:rsidP="00A01E43"/>
    <w:p w14:paraId="31C1FAE4" w14:textId="77777777" w:rsidR="00F82E88" w:rsidRPr="00F57AD3" w:rsidRDefault="00F82E88" w:rsidP="003B0EA4">
      <w:pPr>
        <w:jc w:val="center"/>
      </w:pPr>
    </w:p>
    <w:p w14:paraId="79C2C535" w14:textId="101C112E" w:rsidR="00F57AD3" w:rsidRDefault="008763AE" w:rsidP="008763AE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1.0 </w:t>
      </w:r>
      <w:r w:rsidR="00C278D4">
        <w:rPr>
          <w:b/>
          <w:bCs/>
          <w:sz w:val="28"/>
          <w:szCs w:val="28"/>
        </w:rPr>
        <w:t>Implemented Functionality</w:t>
      </w:r>
    </w:p>
    <w:p w14:paraId="725EFEC6" w14:textId="0D41F5C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67E8D4A" w14:textId="092E60F8" w:rsidR="00C278D4" w:rsidRDefault="00FC702C" w:rsidP="008763AE">
      <w:pPr>
        <w:pStyle w:val="BodyText"/>
        <w:ind w:right="360"/>
        <w:rPr>
          <w:sz w:val="28"/>
          <w:szCs w:val="28"/>
        </w:rPr>
      </w:pPr>
      <w:r>
        <w:rPr>
          <w:sz w:val="28"/>
          <w:szCs w:val="28"/>
        </w:rPr>
        <w:t>Login, Contact List, Add Contact, Update Contact, Search Contact</w:t>
      </w:r>
    </w:p>
    <w:p w14:paraId="01E417AE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2640B45D" w14:textId="17508C3B" w:rsidR="008763AE" w:rsidRDefault="005B3324" w:rsidP="005B3324">
      <w:pPr>
        <w:pStyle w:val="BodyText"/>
        <w:numPr>
          <w:ilvl w:val="1"/>
          <w:numId w:val="13"/>
        </w:numPr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Code</w:t>
      </w:r>
    </w:p>
    <w:p w14:paraId="4EFB3C99" w14:textId="1846A8F9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1C8D8510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package com.neu.phonebook.controller;</w:t>
      </w:r>
    </w:p>
    <w:p w14:paraId="7C3666FD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4E19F03F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javax.servlet.http.HttpServletRequest;</w:t>
      </w:r>
    </w:p>
    <w:p w14:paraId="54226FEF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482D15DD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org.springframework.beans.factory.annotation.Autowired;</w:t>
      </w:r>
    </w:p>
    <w:p w14:paraId="04ACAAA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org.springframework.stereotype.Controller;</w:t>
      </w:r>
    </w:p>
    <w:p w14:paraId="6F1BD408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org.springframework.ui.ModelMap;</w:t>
      </w:r>
    </w:p>
    <w:p w14:paraId="19A2316B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org.springframework.web.bind.annotation.GetMapping;</w:t>
      </w:r>
    </w:p>
    <w:p w14:paraId="7E4E88BE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org.springframework.web.bind.annotation.ModelAttribute;</w:t>
      </w:r>
    </w:p>
    <w:p w14:paraId="25E0EE0A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org.springframework.web.bind.annotation.PostMapping;</w:t>
      </w:r>
    </w:p>
    <w:p w14:paraId="4118C9C7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org.springframework.web.servlet.ModelAndView;</w:t>
      </w:r>
    </w:p>
    <w:p w14:paraId="6F01B075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2EDB5830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com.neu.phonebook.dao.ContactDao;</w:t>
      </w:r>
    </w:p>
    <w:p w14:paraId="2FD301A1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com.neu.phonebook.dao.UserDAO;</w:t>
      </w:r>
    </w:p>
    <w:p w14:paraId="4CF24F4F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com.neu.phonebook.model.Contact;</w:t>
      </w:r>
    </w:p>
    <w:p w14:paraId="06D97107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import com.neu.phonebook.model.User;</w:t>
      </w:r>
    </w:p>
    <w:p w14:paraId="5ED1DF86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34790A8C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@Controller</w:t>
      </w:r>
    </w:p>
    <w:p w14:paraId="229661CC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public class AddContactController {</w:t>
      </w:r>
    </w:p>
    <w:p w14:paraId="7E3286C7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73697EEB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@Autowired</w:t>
      </w:r>
    </w:p>
    <w:p w14:paraId="3136FCAD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ContactDao contactDao;</w:t>
      </w:r>
    </w:p>
    <w:p w14:paraId="258843B4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</w:p>
    <w:p w14:paraId="779A157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@Autowired</w:t>
      </w:r>
    </w:p>
    <w:p w14:paraId="6D36AEED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UserDAO userDAO;</w:t>
      </w:r>
    </w:p>
    <w:p w14:paraId="65E1B08F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1E3F3E8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@GetMapping(value = "/addContact.htm")</w:t>
      </w:r>
    </w:p>
    <w:p w14:paraId="7B4EC66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public ModelAndView addContact(ModelMap model, Contact contact, HttpServletRequest request) {</w:t>
      </w:r>
    </w:p>
    <w:p w14:paraId="181EB6A3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model.addAttribute("contact", contact);// Command Class</w:t>
      </w:r>
    </w:p>
    <w:p w14:paraId="6D5154DE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return new ModelAndView("addContact");</w:t>
      </w:r>
    </w:p>
    <w:p w14:paraId="6431B7B1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}</w:t>
      </w:r>
    </w:p>
    <w:p w14:paraId="6260E2A1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39E338D1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@PostMapping(value = "/addContact.htm")</w:t>
      </w:r>
    </w:p>
    <w:p w14:paraId="5D078D34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public ModelAndView addContact(@ModelAttribute("contact") Contact contact, HttpServletRequest request) {</w:t>
      </w:r>
    </w:p>
    <w:p w14:paraId="05C0F795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String username = (String) request.getSession().getAttribute("username");</w:t>
      </w:r>
    </w:p>
    <w:p w14:paraId="56E6D3FD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User user = userDAO.get(username);</w:t>
      </w:r>
    </w:p>
    <w:p w14:paraId="705F67F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contact.setUser(user);</w:t>
      </w:r>
    </w:p>
    <w:p w14:paraId="1724BE36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Contact committed = contactDao.create(contact);</w:t>
      </w:r>
    </w:p>
    <w:p w14:paraId="77A1CFBE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15AB99B9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if (committed != null)</w:t>
      </w:r>
    </w:p>
    <w:p w14:paraId="7334FEAF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return new ModelAndView("addContactSuccess");</w:t>
      </w:r>
    </w:p>
    <w:p w14:paraId="531B6D6B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5E4186CC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else {</w:t>
      </w:r>
    </w:p>
    <w:p w14:paraId="12DD33A7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return new ModelAndView("addContactError");</w:t>
      </w:r>
    </w:p>
    <w:p w14:paraId="4B134497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</w:r>
      <w:r w:rsidRPr="00FC702C">
        <w:rPr>
          <w:rFonts w:ascii="Menlo" w:hAnsi="Menlo" w:cs="Menlo"/>
          <w:color w:val="F9FAF4"/>
          <w:szCs w:val="24"/>
        </w:rPr>
        <w:tab/>
        <w:t>}</w:t>
      </w:r>
    </w:p>
    <w:p w14:paraId="3D3B342A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  <w:r w:rsidRPr="00FC702C">
        <w:rPr>
          <w:rFonts w:ascii="Menlo" w:hAnsi="Menlo" w:cs="Menlo"/>
          <w:color w:val="F9FAF4"/>
          <w:szCs w:val="24"/>
        </w:rPr>
        <w:tab/>
        <w:t>}</w:t>
      </w:r>
    </w:p>
    <w:p w14:paraId="234D0AE6" w14:textId="77777777" w:rsidR="00FC702C" w:rsidRP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color w:val="F9FAF4"/>
          <w:szCs w:val="24"/>
        </w:rPr>
      </w:pPr>
    </w:p>
    <w:p w14:paraId="00A6700C" w14:textId="5DA7D2A6" w:rsidR="00B57232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 w:rsidRPr="00FC702C">
        <w:rPr>
          <w:rFonts w:ascii="Menlo" w:hAnsi="Menlo" w:cs="Menlo"/>
          <w:color w:val="F9FAF4"/>
          <w:szCs w:val="24"/>
        </w:rPr>
        <w:t>}</w:t>
      </w:r>
      <w:r w:rsidR="00B57232">
        <w:rPr>
          <w:rFonts w:ascii="Menlo" w:hAnsi="Menlo" w:cs="Menlo"/>
          <w:color w:val="F9FAF4"/>
          <w:szCs w:val="24"/>
        </w:rPr>
        <w:t>}</w:t>
      </w:r>
    </w:p>
    <w:p w14:paraId="35708320" w14:textId="0A4913E2" w:rsidR="00723331" w:rsidRDefault="00723331" w:rsidP="00B57232">
      <w:pPr>
        <w:pStyle w:val="BodyText"/>
        <w:ind w:right="360"/>
        <w:rPr>
          <w:color w:val="FF0000"/>
        </w:rPr>
      </w:pPr>
    </w:p>
    <w:p w14:paraId="13C0506C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package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controller</w:t>
      </w:r>
      <w:r>
        <w:rPr>
          <w:rFonts w:ascii="Menlo" w:hAnsi="Menlo" w:cs="Menlo"/>
          <w:color w:val="E6E6FA"/>
          <w:szCs w:val="24"/>
        </w:rPr>
        <w:t>;</w:t>
      </w:r>
    </w:p>
    <w:p w14:paraId="53D9FE53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6CFE8DBE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lastRenderedPageBreak/>
        <w:t>import</w:t>
      </w:r>
      <w:r>
        <w:rPr>
          <w:rFonts w:ascii="Menlo" w:hAnsi="Menlo" w:cs="Menlo"/>
          <w:color w:val="D9E8F7"/>
          <w:szCs w:val="24"/>
        </w:rPr>
        <w:t xml:space="preserve"> java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util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List</w:t>
      </w:r>
      <w:r>
        <w:rPr>
          <w:rFonts w:ascii="Menlo" w:hAnsi="Menlo" w:cs="Menlo"/>
          <w:color w:val="E6E6FA"/>
          <w:szCs w:val="24"/>
        </w:rPr>
        <w:t>;</w:t>
      </w:r>
    </w:p>
    <w:p w14:paraId="7C9098D2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5243B895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javax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servlet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http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HttpServletRequest</w:t>
      </w:r>
      <w:r>
        <w:rPr>
          <w:rFonts w:ascii="Menlo" w:hAnsi="Menlo" w:cs="Menlo"/>
          <w:color w:val="E6E6FA"/>
          <w:szCs w:val="24"/>
        </w:rPr>
        <w:t>;</w:t>
      </w:r>
    </w:p>
    <w:p w14:paraId="0B0D158E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1000B1DE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beans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factory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Autowired</w:t>
      </w:r>
      <w:r>
        <w:rPr>
          <w:rFonts w:ascii="Menlo" w:hAnsi="Menlo" w:cs="Menlo"/>
          <w:color w:val="E6E6FA"/>
          <w:szCs w:val="24"/>
        </w:rPr>
        <w:t>;</w:t>
      </w:r>
    </w:p>
    <w:p w14:paraId="05B45DD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stereotype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Controller</w:t>
      </w:r>
      <w:r>
        <w:rPr>
          <w:rFonts w:ascii="Menlo" w:hAnsi="Menlo" w:cs="Menlo"/>
          <w:color w:val="E6E6FA"/>
          <w:szCs w:val="24"/>
        </w:rPr>
        <w:t>;</w:t>
      </w:r>
    </w:p>
    <w:p w14:paraId="7381439E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GetMapping</w:t>
      </w:r>
      <w:r>
        <w:rPr>
          <w:rFonts w:ascii="Menlo" w:hAnsi="Menlo" w:cs="Menlo"/>
          <w:color w:val="E6E6FA"/>
          <w:szCs w:val="24"/>
        </w:rPr>
        <w:t>;</w:t>
      </w:r>
    </w:p>
    <w:p w14:paraId="410BF2E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servlet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ModelAndView</w:t>
      </w:r>
      <w:r>
        <w:rPr>
          <w:rFonts w:ascii="Menlo" w:hAnsi="Menlo" w:cs="Menlo"/>
          <w:color w:val="E6E6FA"/>
          <w:szCs w:val="24"/>
        </w:rPr>
        <w:t>;</w:t>
      </w:r>
    </w:p>
    <w:p w14:paraId="0272F838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0FA91D77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ContactDao</w:t>
      </w:r>
      <w:r>
        <w:rPr>
          <w:rFonts w:ascii="Menlo" w:hAnsi="Menlo" w:cs="Menlo"/>
          <w:color w:val="E6E6FA"/>
          <w:szCs w:val="24"/>
        </w:rPr>
        <w:t>;</w:t>
      </w:r>
    </w:p>
    <w:p w14:paraId="65DC1CA5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;</w:t>
      </w:r>
    </w:p>
    <w:p w14:paraId="4843E28C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Contact</w:t>
      </w:r>
      <w:r>
        <w:rPr>
          <w:rFonts w:ascii="Menlo" w:hAnsi="Menlo" w:cs="Menlo"/>
          <w:color w:val="E6E6FA"/>
          <w:szCs w:val="24"/>
        </w:rPr>
        <w:t>;</w:t>
      </w:r>
    </w:p>
    <w:p w14:paraId="6F56F151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;</w:t>
      </w:r>
    </w:p>
    <w:p w14:paraId="7574B62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197D98A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i/>
          <w:iCs/>
          <w:color w:val="A0A0A0"/>
          <w:szCs w:val="24"/>
        </w:rPr>
        <w:t>@Controller</w:t>
      </w:r>
    </w:p>
    <w:p w14:paraId="02569425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public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CC6C1D"/>
          <w:szCs w:val="24"/>
        </w:rPr>
        <w:t>class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ContactListController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4E7DEF83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505A448A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@Autowired</w:t>
      </w:r>
    </w:p>
    <w:p w14:paraId="32044BB5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UserDAO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;</w:t>
      </w:r>
    </w:p>
    <w:p w14:paraId="69D935F8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4CF8556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@Autowired</w:t>
      </w:r>
    </w:p>
    <w:p w14:paraId="6DF1BA0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ContactDao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contactDao</w:t>
      </w:r>
      <w:r>
        <w:rPr>
          <w:rFonts w:ascii="Menlo" w:hAnsi="Menlo" w:cs="Menlo"/>
          <w:color w:val="E6E6FA"/>
          <w:szCs w:val="24"/>
        </w:rPr>
        <w:t>;</w:t>
      </w:r>
    </w:p>
    <w:p w14:paraId="6D7B1F78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277338F4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@GetMapping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EB4B64"/>
          <w:szCs w:val="24"/>
        </w:rPr>
        <w:t>value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7C6A3"/>
          <w:szCs w:val="24"/>
        </w:rPr>
        <w:t>"/contactList.htm"</w:t>
      </w:r>
      <w:r>
        <w:rPr>
          <w:rFonts w:ascii="Menlo" w:hAnsi="Menlo" w:cs="Menlo"/>
          <w:color w:val="F9FAF4"/>
          <w:szCs w:val="24"/>
        </w:rPr>
        <w:t>)</w:t>
      </w:r>
    </w:p>
    <w:p w14:paraId="0A5CB3F2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public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ModelAndView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EB540"/>
          <w:szCs w:val="24"/>
        </w:rPr>
        <w:t>contactList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80F2F6"/>
          <w:szCs w:val="24"/>
        </w:rPr>
        <w:t>HttpServletRequest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request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21701372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String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2F200"/>
          <w:szCs w:val="24"/>
        </w:rPr>
        <w:t>username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290C3"/>
          <w:szCs w:val="24"/>
        </w:rPr>
        <w:t>String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request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80F6A7"/>
          <w:szCs w:val="24"/>
        </w:rPr>
        <w:t>getSession</w:t>
      </w:r>
      <w:r>
        <w:rPr>
          <w:rFonts w:ascii="Menlo" w:hAnsi="Menlo" w:cs="Menlo"/>
          <w:color w:val="F9FAF4"/>
          <w:szCs w:val="24"/>
        </w:rPr>
        <w:t>()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80F6A7"/>
          <w:szCs w:val="24"/>
        </w:rPr>
        <w:t>getAttribute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"username"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63A6CFA8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User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2F200"/>
          <w:szCs w:val="24"/>
        </w:rPr>
        <w:t>user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F3EC79"/>
          <w:szCs w:val="24"/>
        </w:rPr>
        <w:t>username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117958A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80F2F6"/>
          <w:szCs w:val="24"/>
        </w:rPr>
        <w:t>List</w:t>
      </w:r>
      <w:r>
        <w:rPr>
          <w:rFonts w:ascii="Menlo" w:hAnsi="Menlo" w:cs="Menlo"/>
          <w:color w:val="E6E6FA"/>
          <w:szCs w:val="24"/>
        </w:rPr>
        <w:t>&lt;</w:t>
      </w:r>
      <w:r>
        <w:rPr>
          <w:rFonts w:ascii="Menlo" w:hAnsi="Menlo" w:cs="Menlo"/>
          <w:color w:val="B166DA"/>
          <w:szCs w:val="24"/>
        </w:rPr>
        <w:t>Contact</w:t>
      </w:r>
      <w:r>
        <w:rPr>
          <w:rFonts w:ascii="Menlo" w:hAnsi="Menlo" w:cs="Menlo"/>
          <w:color w:val="E6E6FA"/>
          <w:szCs w:val="24"/>
        </w:rPr>
        <w:t>&gt;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2F200"/>
          <w:szCs w:val="24"/>
        </w:rPr>
        <w:t>contacts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contactDao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getContactList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F3EC79"/>
          <w:szCs w:val="24"/>
        </w:rPr>
        <w:t>user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774B5C87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79ABFF"/>
          <w:szCs w:val="24"/>
        </w:rPr>
        <w:t>request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80F6A7"/>
          <w:szCs w:val="24"/>
        </w:rPr>
        <w:t>setAttribute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"contactList"</w:t>
      </w:r>
      <w:r>
        <w:rPr>
          <w:rFonts w:ascii="Menlo" w:hAnsi="Menlo" w:cs="Menlo"/>
          <w:color w:val="E6E6FA"/>
          <w:szCs w:val="24"/>
        </w:rPr>
        <w:t>,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3EC79"/>
          <w:szCs w:val="24"/>
        </w:rPr>
        <w:t>contacts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2129A107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return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CC6C1D"/>
          <w:szCs w:val="24"/>
        </w:rPr>
        <w:t>new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A7EC21"/>
          <w:szCs w:val="24"/>
        </w:rPr>
        <w:t>ModelAndView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"contactList"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5513584B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F9FAF4"/>
          <w:szCs w:val="24"/>
        </w:rPr>
        <w:t>}</w:t>
      </w:r>
    </w:p>
    <w:p w14:paraId="622F0B69" w14:textId="77777777" w:rsidR="00FC702C" w:rsidRDefault="00FC702C" w:rsidP="00FC702C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F9FAF4"/>
          <w:szCs w:val="24"/>
        </w:rPr>
        <w:t>}</w:t>
      </w:r>
    </w:p>
    <w:p w14:paraId="0D299E9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package com.neu.phonebook.controller;</w:t>
      </w:r>
    </w:p>
    <w:p w14:paraId="10B62FE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85835A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javax.servlet.http.HttpServletRequest;</w:t>
      </w:r>
    </w:p>
    <w:p w14:paraId="2B0E991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javax.servlet.http.HttpSession;</w:t>
      </w:r>
    </w:p>
    <w:p w14:paraId="6A12D56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F919B0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org.springframework.beans.factory.annotation.Autowired;</w:t>
      </w:r>
    </w:p>
    <w:p w14:paraId="3FF5F1E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org.springframework.stereotype.Controller;</w:t>
      </w:r>
    </w:p>
    <w:p w14:paraId="594DFCF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org.springframework.ui.ModelMap;</w:t>
      </w:r>
    </w:p>
    <w:p w14:paraId="1FEE659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lastRenderedPageBreak/>
        <w:t>import org.springframework.web.bind.annotation.GetMapping;</w:t>
      </w:r>
    </w:p>
    <w:p w14:paraId="17BC7E9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org.springframework.web.bind.annotation.ModelAttribute;</w:t>
      </w:r>
    </w:p>
    <w:p w14:paraId="35504E4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org.springframework.web.bind.annotation.PostMapping;</w:t>
      </w:r>
    </w:p>
    <w:p w14:paraId="64D8C0B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A65A65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com.neu.phonebook.dao.UserDAO;</w:t>
      </w:r>
    </w:p>
    <w:p w14:paraId="58AB0F2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com.neu.phonebook.model.User;</w:t>
      </w:r>
    </w:p>
    <w:p w14:paraId="35702F5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BD4177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@Controller</w:t>
      </w:r>
    </w:p>
    <w:p w14:paraId="0294C5F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public class HomeController {</w:t>
      </w:r>
    </w:p>
    <w:p w14:paraId="207B3BC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2B0C06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@Autowired</w:t>
      </w:r>
    </w:p>
    <w:p w14:paraId="41D1CCA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UserDAO userDAO;</w:t>
      </w:r>
    </w:p>
    <w:p w14:paraId="28A4834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4A4CEA2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@GetMapping(value = "/")</w:t>
      </w:r>
    </w:p>
    <w:p w14:paraId="03BF85D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String showForm(ModelMap model, User user, HttpServletRequest request) {</w:t>
      </w:r>
    </w:p>
    <w:p w14:paraId="657ED21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request.getSession().invalidate();</w:t>
      </w:r>
    </w:p>
    <w:p w14:paraId="4D4D8FC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user.setName("Username");</w:t>
      </w:r>
    </w:p>
    <w:p w14:paraId="339252B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user.setPassword("password");</w:t>
      </w:r>
    </w:p>
    <w:p w14:paraId="0F7CD70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model.addAttribute("user", user);// Command Class</w:t>
      </w:r>
    </w:p>
    <w:p w14:paraId="4352147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return "home";</w:t>
      </w:r>
    </w:p>
    <w:p w14:paraId="3EE8DD4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067E76F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3CA5B63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C4C64C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@GetMapping(value = "/dashboard")</w:t>
      </w:r>
    </w:p>
    <w:p w14:paraId="59C3D9D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String showDashboard(HttpServletRequest request) {</w:t>
      </w:r>
    </w:p>
    <w:p w14:paraId="498A323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if (request.getSession(false) != null)</w:t>
      </w:r>
    </w:p>
    <w:p w14:paraId="55B4C7D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"login";</w:t>
      </w:r>
    </w:p>
    <w:p w14:paraId="1363398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else {</w:t>
      </w:r>
    </w:p>
    <w:p w14:paraId="60A1DEC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"home";</w:t>
      </w:r>
    </w:p>
    <w:p w14:paraId="3CEB8A9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3330EC6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76EAA0B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2251A4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@PostMapping(value = "/")</w:t>
      </w:r>
    </w:p>
    <w:p w14:paraId="046EB2E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String showSuccess(@ModelAttribute("user") User user, HttpServletRequest request) {</w:t>
      </w:r>
    </w:p>
    <w:p w14:paraId="25D1DA8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7EB83C2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User committed = userDAO.get(user.getName());</w:t>
      </w:r>
    </w:p>
    <w:p w14:paraId="7CE7EA2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80F83B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if (committed != null &amp;&amp; committed.getPassword().equals(user.getPassword())) {</w:t>
      </w:r>
    </w:p>
    <w:p w14:paraId="363C9BF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HttpSession hs = request.getSession();</w:t>
      </w:r>
    </w:p>
    <w:p w14:paraId="4E38D53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hs.setAttribute("username", user.getName());</w:t>
      </w:r>
    </w:p>
    <w:p w14:paraId="75592B9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"login";</w:t>
      </w:r>
    </w:p>
    <w:p w14:paraId="78EA6D6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547362E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9A52B9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else {</w:t>
      </w:r>
    </w:p>
    <w:p w14:paraId="00859E7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"invalid";</w:t>
      </w:r>
    </w:p>
    <w:p w14:paraId="211C081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4B6EB57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71357A0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308C75F5" w14:textId="637A7800" w:rsid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}</w:t>
      </w:r>
    </w:p>
    <w:p w14:paraId="6C5A785B" w14:textId="65C82B86" w:rsidR="00FC702C" w:rsidRDefault="00FC702C" w:rsidP="00FC702C">
      <w:pPr>
        <w:pStyle w:val="BodyText"/>
        <w:ind w:right="360"/>
        <w:rPr>
          <w:color w:val="FF0000"/>
        </w:rPr>
      </w:pPr>
    </w:p>
    <w:p w14:paraId="6A49E8D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package com.neu.phonebook.controller;</w:t>
      </w:r>
    </w:p>
    <w:p w14:paraId="3077689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FF4177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java.util.ArrayList;</w:t>
      </w:r>
    </w:p>
    <w:p w14:paraId="0234E2F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java.util.List;</w:t>
      </w:r>
    </w:p>
    <w:p w14:paraId="41F3A9C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BC5B3F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javax.servlet.http.HttpServletRequest;</w:t>
      </w:r>
    </w:p>
    <w:p w14:paraId="2A95750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42B6674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org.springframework.beans.factory.annotation.Autowired;</w:t>
      </w:r>
    </w:p>
    <w:p w14:paraId="6AA4E64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org.springframework.stereotype.Controller;</w:t>
      </w:r>
    </w:p>
    <w:p w14:paraId="5324448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org.springframework.web.bind.annotation.GetMapping;</w:t>
      </w:r>
    </w:p>
    <w:p w14:paraId="3165FB7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org.springframework.web.bind.annotation.PostMapping;</w:t>
      </w:r>
    </w:p>
    <w:p w14:paraId="306CA07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org.springframework.web.servlet.ModelAndView;</w:t>
      </w:r>
    </w:p>
    <w:p w14:paraId="5255548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E9830E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com.neu.phonebook.dao.ContactDao;</w:t>
      </w:r>
    </w:p>
    <w:p w14:paraId="1F981B4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com.neu.phonebook.dao.UserDAO;</w:t>
      </w:r>
    </w:p>
    <w:p w14:paraId="295B501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com.neu.phonebook.model.Contact;</w:t>
      </w:r>
    </w:p>
    <w:p w14:paraId="2F1BEE9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com.neu.phonebook.model.User;</w:t>
      </w:r>
    </w:p>
    <w:p w14:paraId="5D9C590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5210B41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@Controller</w:t>
      </w:r>
    </w:p>
    <w:p w14:paraId="65D9BFE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public class SearchContactController {</w:t>
      </w:r>
    </w:p>
    <w:p w14:paraId="6DA4E4A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9E5AB2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@Autowired</w:t>
      </w:r>
    </w:p>
    <w:p w14:paraId="2AE4873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lastRenderedPageBreak/>
        <w:tab/>
        <w:t>ContactDao contactDao;</w:t>
      </w:r>
    </w:p>
    <w:p w14:paraId="1C24D0E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</w:p>
    <w:p w14:paraId="4B6E178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@Autowired</w:t>
      </w:r>
    </w:p>
    <w:p w14:paraId="5989CDC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UserDAO userDAO;</w:t>
      </w:r>
    </w:p>
    <w:p w14:paraId="16A7C0B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C99885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@GetMapping(value = "/searchContact.htm")</w:t>
      </w:r>
    </w:p>
    <w:p w14:paraId="690F891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ModelAndView searchContact(HttpServletRequest request) {</w:t>
      </w:r>
    </w:p>
    <w:p w14:paraId="140AB58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ModelAndView("searchContact");</w:t>
      </w:r>
    </w:p>
    <w:p w14:paraId="79E3FB0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3A2116D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27679B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@PostMapping(value = "/searchContact.htm")</w:t>
      </w:r>
    </w:p>
    <w:p w14:paraId="362951F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ModelAndView searchContactResult(HttpServletRequest request) {</w:t>
      </w:r>
    </w:p>
    <w:p w14:paraId="6A3AC97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String contactname = (String) request.getParameter("keyword");</w:t>
      </w:r>
    </w:p>
    <w:p w14:paraId="6C50F9A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 xml:space="preserve">        String parameter = request.getParameter("parameter");</w:t>
      </w:r>
    </w:p>
    <w:p w14:paraId="7985964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User user = userDAO.get((String)request.getSession().getAttribute("username"));</w:t>
      </w:r>
    </w:p>
    <w:p w14:paraId="14E3780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List&lt;Contact&gt; contactList = (ArrayList&lt;Contact&gt;)contactDao.getLike(contactname, user,parameter);</w:t>
      </w:r>
    </w:p>
    <w:p w14:paraId="757FF0E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if(contactList.isEmpty()) {</w:t>
      </w:r>
    </w:p>
    <w:p w14:paraId="484A3B7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request.setAttribute("contactname", contactname);</w:t>
      </w:r>
    </w:p>
    <w:p w14:paraId="62D7306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ModelAndView("searchResultsEmpty");</w:t>
      </w:r>
    </w:p>
    <w:p w14:paraId="7468846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68AD65D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else {</w:t>
      </w:r>
    </w:p>
    <w:p w14:paraId="5F281ED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request.setAttribute("contactList", contactList);</w:t>
      </w:r>
    </w:p>
    <w:p w14:paraId="21346AD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ModelAndView("searchResults");</w:t>
      </w:r>
    </w:p>
    <w:p w14:paraId="72F26A5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58E5FE4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0A586A5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4B3AA63F" w14:textId="25F5B367" w:rsid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}</w:t>
      </w:r>
    </w:p>
    <w:p w14:paraId="5DF02C24" w14:textId="61DA43FB" w:rsidR="00FC702C" w:rsidRDefault="00FC702C" w:rsidP="00FC702C">
      <w:pPr>
        <w:pStyle w:val="BodyText"/>
        <w:ind w:right="360"/>
        <w:rPr>
          <w:color w:val="FF0000"/>
        </w:rPr>
      </w:pPr>
    </w:p>
    <w:p w14:paraId="49FC428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package com.neu.phonebook.controller;</w:t>
      </w:r>
    </w:p>
    <w:p w14:paraId="6D9111E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7167C09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java.util.List;</w:t>
      </w:r>
    </w:p>
    <w:p w14:paraId="3454A21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DDB5DF1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javax.servlet.http.HttpServletRequest;</w:t>
      </w:r>
    </w:p>
    <w:p w14:paraId="53AFBD9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180A32C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org.springframework.beans.factory.annotation.Autowired;</w:t>
      </w:r>
    </w:p>
    <w:p w14:paraId="5A4B216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lastRenderedPageBreak/>
        <w:t>import org.springframework.stereotype.Controller;</w:t>
      </w:r>
    </w:p>
    <w:p w14:paraId="0F4E860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org.springframework.ui.ModelMap;</w:t>
      </w:r>
    </w:p>
    <w:p w14:paraId="52797BA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org.springframework.web.bind.annotation.GetMapping;</w:t>
      </w:r>
    </w:p>
    <w:p w14:paraId="198AD60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org.springframework.web.bind.annotation.PostMapping;</w:t>
      </w:r>
    </w:p>
    <w:p w14:paraId="7E424C4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org.springframework.web.servlet.ModelAndView;</w:t>
      </w:r>
    </w:p>
    <w:p w14:paraId="5075D37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533DECDF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com.neu.phonebook.dao.ContactDao;</w:t>
      </w:r>
    </w:p>
    <w:p w14:paraId="09B4F7C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com.neu.phonebook.dao.UserDAO;</w:t>
      </w:r>
    </w:p>
    <w:p w14:paraId="7E92AC8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com.neu.phonebook.model.Contact;</w:t>
      </w:r>
    </w:p>
    <w:p w14:paraId="5BF11D4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import com.neu.phonebook.model.User;</w:t>
      </w:r>
    </w:p>
    <w:p w14:paraId="4BFCA75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36ABEB0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@Controller</w:t>
      </w:r>
    </w:p>
    <w:p w14:paraId="7C64372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public class UpdateContactController {</w:t>
      </w:r>
    </w:p>
    <w:p w14:paraId="2BA46AD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5DA3C99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@Autowired</w:t>
      </w:r>
    </w:p>
    <w:p w14:paraId="6F799FF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ContactDao contactDao;</w:t>
      </w:r>
    </w:p>
    <w:p w14:paraId="27FB8999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77DA809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@Autowired</w:t>
      </w:r>
    </w:p>
    <w:p w14:paraId="1483B15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UserDAO userDAO;</w:t>
      </w:r>
    </w:p>
    <w:p w14:paraId="1B372EF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2F10D9A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@GetMapping(value = "/update.htm")</w:t>
      </w:r>
    </w:p>
    <w:p w14:paraId="347B7A9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ModelAndView updateContact(HttpServletRequest request) {</w:t>
      </w:r>
    </w:p>
    <w:p w14:paraId="0019F9C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String username = (String) request.getSession().getAttribute("username");</w:t>
      </w:r>
    </w:p>
    <w:p w14:paraId="7F8FE66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User user = userDAO.get(username);</w:t>
      </w:r>
    </w:p>
    <w:p w14:paraId="4E864C6A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List&lt;Contact&gt; contacts = contactDao.getContactList(user);</w:t>
      </w:r>
    </w:p>
    <w:p w14:paraId="112E6E1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request.setAttribute("contactList", contacts);</w:t>
      </w:r>
    </w:p>
    <w:p w14:paraId="3D41BA8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ModelAndView("update");</w:t>
      </w:r>
    </w:p>
    <w:p w14:paraId="1D9C940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1AE85825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5E8A375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@PostMapping(value = "/update.htm")</w:t>
      </w:r>
    </w:p>
    <w:p w14:paraId="777AE64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public ModelAndView updateContactSpecific(ModelMap model, Contact contact, HttpServletRequest request) {</w:t>
      </w:r>
    </w:p>
    <w:p w14:paraId="40E0A5B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String source = request.getParameter("source");</w:t>
      </w:r>
    </w:p>
    <w:p w14:paraId="0542C77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6DEB9DA3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if (source.equals("firstForm")) {</w:t>
      </w:r>
    </w:p>
    <w:p w14:paraId="030B5BE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String contactName = request.getParameter("contact");</w:t>
      </w:r>
    </w:p>
    <w:p w14:paraId="65D1266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Contact con = contactDao.get(contactName);</w:t>
      </w:r>
    </w:p>
    <w:p w14:paraId="23BAF87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56DABCC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model.addAttribute("contact", con);</w:t>
      </w:r>
    </w:p>
    <w:p w14:paraId="208A00EE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ModelAndView("updateContact");</w:t>
      </w:r>
    </w:p>
    <w:p w14:paraId="695278F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 else if (source.equals("finalForm")) {</w:t>
      </w:r>
    </w:p>
    <w:p w14:paraId="1BF8432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Contact refresh = contactDao.get(contact.getName());</w:t>
      </w:r>
    </w:p>
    <w:p w14:paraId="1E35D0D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refresh.setName(contact.getName());</w:t>
      </w:r>
    </w:p>
    <w:p w14:paraId="1199AA7D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refresh.setPhone(contact.getPhone());</w:t>
      </w:r>
    </w:p>
    <w:p w14:paraId="4F2E43D8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refresh.setAddress(contact.getAddress());</w:t>
      </w:r>
    </w:p>
    <w:p w14:paraId="3CED856B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contactDao.update(refresh);</w:t>
      </w:r>
    </w:p>
    <w:p w14:paraId="7F242C70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request.setAttribute("contact", refresh);</w:t>
      </w:r>
    </w:p>
    <w:p w14:paraId="29C9CB56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ModelAndView("updateSuccess");</w:t>
      </w:r>
    </w:p>
    <w:p w14:paraId="3D8A6574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}</w:t>
      </w:r>
    </w:p>
    <w:p w14:paraId="0162EA5C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</w:r>
      <w:r w:rsidRPr="00FC702C">
        <w:rPr>
          <w:color w:val="FF0000"/>
        </w:rPr>
        <w:tab/>
        <w:t>return new ModelAndView("home");</w:t>
      </w:r>
    </w:p>
    <w:p w14:paraId="4AC58F62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</w:p>
    <w:p w14:paraId="181A72C7" w14:textId="77777777" w:rsidR="00FC702C" w:rsidRPr="00FC702C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ab/>
        <w:t>}</w:t>
      </w:r>
    </w:p>
    <w:p w14:paraId="0D6EEB66" w14:textId="49B208DF" w:rsidR="00FC702C" w:rsidRPr="00FC0DF1" w:rsidRDefault="00FC702C" w:rsidP="00FC702C">
      <w:pPr>
        <w:pStyle w:val="BodyText"/>
        <w:ind w:right="360"/>
        <w:rPr>
          <w:color w:val="FF0000"/>
        </w:rPr>
      </w:pPr>
      <w:r w:rsidRPr="00FC702C">
        <w:rPr>
          <w:color w:val="FF0000"/>
        </w:rPr>
        <w:t>}</w:t>
      </w:r>
    </w:p>
    <w:sectPr w:rsidR="00FC702C" w:rsidRPr="00FC0DF1" w:rsidSect="00616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2227" w14:textId="77777777" w:rsidR="00E20E89" w:rsidRDefault="00E20E89" w:rsidP="00ED2DB5">
      <w:pPr>
        <w:spacing w:after="0"/>
      </w:pPr>
      <w:r>
        <w:separator/>
      </w:r>
    </w:p>
  </w:endnote>
  <w:endnote w:type="continuationSeparator" w:id="0">
    <w:p w14:paraId="39AF6B16" w14:textId="77777777" w:rsidR="00E20E89" w:rsidRDefault="00E20E89" w:rsidP="00ED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19C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773060C4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C0BC" w14:textId="77777777" w:rsidR="00E20E89" w:rsidRDefault="00E20E89" w:rsidP="00ED2DB5">
      <w:pPr>
        <w:spacing w:after="0"/>
      </w:pPr>
      <w:r>
        <w:separator/>
      </w:r>
    </w:p>
  </w:footnote>
  <w:footnote w:type="continuationSeparator" w:id="0">
    <w:p w14:paraId="250375A7" w14:textId="77777777" w:rsidR="00E20E89" w:rsidRDefault="00E20E89" w:rsidP="00ED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C9BA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87CAF" w14:paraId="4ED97E45" w14:textId="77777777" w:rsidTr="0061359F">
      <w:tc>
        <w:tcPr>
          <w:tcW w:w="4788" w:type="dxa"/>
        </w:tcPr>
        <w:p w14:paraId="747BA468" w14:textId="7F37478B" w:rsidR="00D87CAF" w:rsidRDefault="00960D57" w:rsidP="00804027">
          <w:pPr>
            <w:pStyle w:val="Header"/>
          </w:pPr>
          <w:r>
            <w:t>Sunit-Bail</w:t>
          </w:r>
        </w:p>
        <w:p w14:paraId="465F20B1" w14:textId="51618989" w:rsidR="00D87CAF" w:rsidRDefault="00960D57" w:rsidP="00804027">
          <w:pPr>
            <w:pStyle w:val="Header"/>
          </w:pPr>
          <w:r>
            <w:t>CSYE6220</w:t>
          </w:r>
        </w:p>
      </w:tc>
      <w:tc>
        <w:tcPr>
          <w:tcW w:w="4788" w:type="dxa"/>
        </w:tcPr>
        <w:p w14:paraId="4A760A54" w14:textId="6217EA58" w:rsidR="00D87CAF" w:rsidRDefault="00960D57" w:rsidP="0061359F">
          <w:pPr>
            <w:pStyle w:val="Header"/>
            <w:jc w:val="right"/>
          </w:pPr>
          <w:r>
            <w:t>Enterprise Software Design</w:t>
          </w:r>
        </w:p>
        <w:p w14:paraId="2D77252A" w14:textId="25E62064" w:rsidR="00D87CAF" w:rsidRDefault="00D87CAF" w:rsidP="0061359F">
          <w:pPr>
            <w:pStyle w:val="Header"/>
            <w:jc w:val="right"/>
          </w:pPr>
        </w:p>
      </w:tc>
    </w:tr>
  </w:tbl>
  <w:p w14:paraId="08CDF7E2" w14:textId="77777777" w:rsidR="00D87CAF" w:rsidRDefault="00D8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0601A"/>
    <w:multiLevelType w:val="multilevel"/>
    <w:tmpl w:val="26A4B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F5"/>
    <w:rsid w:val="00014ECB"/>
    <w:rsid w:val="00026CE5"/>
    <w:rsid w:val="00031397"/>
    <w:rsid w:val="00032DD1"/>
    <w:rsid w:val="000424E6"/>
    <w:rsid w:val="00060448"/>
    <w:rsid w:val="000B0A53"/>
    <w:rsid w:val="000C54D4"/>
    <w:rsid w:val="000F52C5"/>
    <w:rsid w:val="001175C7"/>
    <w:rsid w:val="001274D4"/>
    <w:rsid w:val="00181537"/>
    <w:rsid w:val="001832E1"/>
    <w:rsid w:val="001965E4"/>
    <w:rsid w:val="001A2912"/>
    <w:rsid w:val="001C5889"/>
    <w:rsid w:val="001C76B9"/>
    <w:rsid w:val="001D1FE4"/>
    <w:rsid w:val="00216D06"/>
    <w:rsid w:val="00221563"/>
    <w:rsid w:val="00250431"/>
    <w:rsid w:val="00256F18"/>
    <w:rsid w:val="00260296"/>
    <w:rsid w:val="002B0EA3"/>
    <w:rsid w:val="002E6233"/>
    <w:rsid w:val="003966A1"/>
    <w:rsid w:val="003A0546"/>
    <w:rsid w:val="003B0EA4"/>
    <w:rsid w:val="003C74D0"/>
    <w:rsid w:val="00401BFC"/>
    <w:rsid w:val="00414C79"/>
    <w:rsid w:val="00433ACD"/>
    <w:rsid w:val="00443471"/>
    <w:rsid w:val="00493208"/>
    <w:rsid w:val="00497A53"/>
    <w:rsid w:val="004C0DFB"/>
    <w:rsid w:val="004C65F2"/>
    <w:rsid w:val="004D3BF5"/>
    <w:rsid w:val="00533728"/>
    <w:rsid w:val="005345A9"/>
    <w:rsid w:val="00554CD8"/>
    <w:rsid w:val="00584AD0"/>
    <w:rsid w:val="005B3324"/>
    <w:rsid w:val="005B4551"/>
    <w:rsid w:val="005F19E1"/>
    <w:rsid w:val="0060262C"/>
    <w:rsid w:val="0061170A"/>
    <w:rsid w:val="0061359F"/>
    <w:rsid w:val="00613712"/>
    <w:rsid w:val="00616601"/>
    <w:rsid w:val="00666F3C"/>
    <w:rsid w:val="00674709"/>
    <w:rsid w:val="006757DA"/>
    <w:rsid w:val="00691582"/>
    <w:rsid w:val="006A1893"/>
    <w:rsid w:val="006A786A"/>
    <w:rsid w:val="006D5AA9"/>
    <w:rsid w:val="006D6F2C"/>
    <w:rsid w:val="006E4EFA"/>
    <w:rsid w:val="00721E37"/>
    <w:rsid w:val="0072203F"/>
    <w:rsid w:val="00723331"/>
    <w:rsid w:val="0072365F"/>
    <w:rsid w:val="00752F32"/>
    <w:rsid w:val="00755596"/>
    <w:rsid w:val="00767839"/>
    <w:rsid w:val="00780C19"/>
    <w:rsid w:val="00792E63"/>
    <w:rsid w:val="007F0CC7"/>
    <w:rsid w:val="007F565B"/>
    <w:rsid w:val="008001D0"/>
    <w:rsid w:val="00804027"/>
    <w:rsid w:val="00827565"/>
    <w:rsid w:val="008312EA"/>
    <w:rsid w:val="008433B9"/>
    <w:rsid w:val="0085648D"/>
    <w:rsid w:val="008655E4"/>
    <w:rsid w:val="008763AE"/>
    <w:rsid w:val="00886382"/>
    <w:rsid w:val="008B46A4"/>
    <w:rsid w:val="008B4BB8"/>
    <w:rsid w:val="008C0E78"/>
    <w:rsid w:val="008D584F"/>
    <w:rsid w:val="008E2407"/>
    <w:rsid w:val="00916AB1"/>
    <w:rsid w:val="00951A2F"/>
    <w:rsid w:val="00960D57"/>
    <w:rsid w:val="00985244"/>
    <w:rsid w:val="00992936"/>
    <w:rsid w:val="009A4C74"/>
    <w:rsid w:val="009B30DA"/>
    <w:rsid w:val="009D1C23"/>
    <w:rsid w:val="009F0DF3"/>
    <w:rsid w:val="009F535A"/>
    <w:rsid w:val="00A01E43"/>
    <w:rsid w:val="00A07FFB"/>
    <w:rsid w:val="00A64EC7"/>
    <w:rsid w:val="00A9606E"/>
    <w:rsid w:val="00AA06D6"/>
    <w:rsid w:val="00AA6628"/>
    <w:rsid w:val="00B00552"/>
    <w:rsid w:val="00B3465F"/>
    <w:rsid w:val="00B359F9"/>
    <w:rsid w:val="00B57232"/>
    <w:rsid w:val="00B7569E"/>
    <w:rsid w:val="00BA390F"/>
    <w:rsid w:val="00BF176B"/>
    <w:rsid w:val="00BF24AD"/>
    <w:rsid w:val="00BF4E99"/>
    <w:rsid w:val="00C246F2"/>
    <w:rsid w:val="00C278D4"/>
    <w:rsid w:val="00C27FA9"/>
    <w:rsid w:val="00C37214"/>
    <w:rsid w:val="00C46B27"/>
    <w:rsid w:val="00C53D98"/>
    <w:rsid w:val="00C834E1"/>
    <w:rsid w:val="00CD04DA"/>
    <w:rsid w:val="00CF2C23"/>
    <w:rsid w:val="00CF3FDB"/>
    <w:rsid w:val="00D424EB"/>
    <w:rsid w:val="00D73132"/>
    <w:rsid w:val="00D87CAF"/>
    <w:rsid w:val="00DB0C76"/>
    <w:rsid w:val="00DB4465"/>
    <w:rsid w:val="00DF285F"/>
    <w:rsid w:val="00E00ABB"/>
    <w:rsid w:val="00E00D8D"/>
    <w:rsid w:val="00E20E89"/>
    <w:rsid w:val="00E26505"/>
    <w:rsid w:val="00E571D3"/>
    <w:rsid w:val="00E66B33"/>
    <w:rsid w:val="00E740DE"/>
    <w:rsid w:val="00E9420E"/>
    <w:rsid w:val="00ED2DB5"/>
    <w:rsid w:val="00EF2739"/>
    <w:rsid w:val="00F130EF"/>
    <w:rsid w:val="00F1468D"/>
    <w:rsid w:val="00F337BF"/>
    <w:rsid w:val="00F360BF"/>
    <w:rsid w:val="00F53C61"/>
    <w:rsid w:val="00F57AD3"/>
    <w:rsid w:val="00F82E88"/>
    <w:rsid w:val="00F84AC8"/>
    <w:rsid w:val="00FA6D45"/>
    <w:rsid w:val="00FC0DF1"/>
    <w:rsid w:val="00FC702C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2CE71"/>
  <w15:docId w15:val="{4364C911-E90F-43BC-A75B-1343F8E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C:\Users\schirner\Dropbox\teaching\Embedded Design\template\Lab Report Template.dot</Template>
  <TotalTime>64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7606</CharactersWithSpaces>
  <SharedDoc>false</SharedDoc>
  <HLinks>
    <vt:vector size="6" baseType="variant">
      <vt:variant>
        <vt:i4>4259858</vt:i4>
      </vt:variant>
      <vt:variant>
        <vt:i4>12</vt:i4>
      </vt:variant>
      <vt:variant>
        <vt:i4>0</vt:i4>
      </vt:variant>
      <vt:variant>
        <vt:i4>5</vt:i4>
      </vt:variant>
      <vt:variant>
        <vt:lpwstr>http://blackboard.neu.edu/courses/1/EECE4534.30783.201030/content/_2176570_1/Report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Sunit Bail</cp:lastModifiedBy>
  <cp:revision>20</cp:revision>
  <cp:lastPrinted>2014-09-02T11:53:00Z</cp:lastPrinted>
  <dcterms:created xsi:type="dcterms:W3CDTF">2014-09-02T11:52:00Z</dcterms:created>
  <dcterms:modified xsi:type="dcterms:W3CDTF">2021-12-13T11:08:00Z</dcterms:modified>
</cp:coreProperties>
</file>